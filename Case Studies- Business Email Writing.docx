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ACA97" w14:textId="77777777" w:rsidR="0018686E" w:rsidRDefault="00F15595" w:rsidP="0018686E">
      <w:pPr>
        <w:pStyle w:val="Title"/>
      </w:pPr>
      <w:bookmarkStart w:id="0" w:name="_Toc223672036"/>
      <w:bookmarkStart w:id="1" w:name="_Hlk496026579"/>
      <w:r>
        <w:t xml:space="preserve">Case Studies: </w:t>
      </w:r>
      <w:r w:rsidR="00D30A7B">
        <w:t>Practice Email</w:t>
      </w:r>
      <w:r w:rsidR="00E75E6C">
        <w:t>s</w:t>
      </w:r>
    </w:p>
    <w:p w14:paraId="2C1AE709" w14:textId="77777777" w:rsidR="00F15595" w:rsidRPr="00E75E6C" w:rsidRDefault="00F15595" w:rsidP="00D9032E">
      <w:pPr>
        <w:ind w:right="-421"/>
        <w:rPr>
          <w:i/>
        </w:rPr>
      </w:pPr>
      <w:r w:rsidRPr="00E75E6C">
        <w:rPr>
          <w:i/>
        </w:rPr>
        <w:t xml:space="preserve">Correct the </w:t>
      </w:r>
      <w:r w:rsidR="00E75E6C">
        <w:rPr>
          <w:i/>
        </w:rPr>
        <w:t>following</w:t>
      </w:r>
      <w:r w:rsidRPr="00E75E6C">
        <w:rPr>
          <w:i/>
        </w:rPr>
        <w:t xml:space="preserve"> examples and rewrite the</w:t>
      </w:r>
      <w:r w:rsidR="00E75E6C">
        <w:rPr>
          <w:i/>
        </w:rPr>
        <w:t xml:space="preserve">m </w:t>
      </w:r>
      <w:r w:rsidRPr="00E75E6C">
        <w:rPr>
          <w:i/>
        </w:rPr>
        <w:t xml:space="preserve">along with the subject line, Salutation and Closing. </w:t>
      </w:r>
    </w:p>
    <w:p w14:paraId="1F1E1891" w14:textId="77777777" w:rsidR="00081625" w:rsidRPr="00B12683" w:rsidRDefault="00D30A7B" w:rsidP="00195FF5">
      <w:pPr>
        <w:pStyle w:val="Heading2"/>
        <w:jc w:val="both"/>
        <w:rPr>
          <w:b/>
          <w:u w:val="single"/>
        </w:rPr>
      </w:pPr>
      <w:bookmarkStart w:id="2" w:name="_Toc503951187"/>
      <w:r w:rsidRPr="00B12683">
        <w:rPr>
          <w:b/>
          <w:u w:val="single"/>
        </w:rPr>
        <w:t>Email</w:t>
      </w:r>
      <w:r w:rsidR="00081625" w:rsidRPr="00B12683">
        <w:rPr>
          <w:b/>
          <w:u w:val="single"/>
        </w:rPr>
        <w:t xml:space="preserve"> 1</w:t>
      </w:r>
      <w:bookmarkEnd w:id="0"/>
      <w:bookmarkEnd w:id="2"/>
    </w:p>
    <w:p w14:paraId="60A1336A" w14:textId="77777777" w:rsidR="00D30A7B" w:rsidRPr="00D30A7B" w:rsidRDefault="00D30A7B" w:rsidP="00195FF5">
      <w:pPr>
        <w:ind w:right="-1054"/>
        <w:jc w:val="both"/>
      </w:pPr>
      <w:r w:rsidRPr="00D30A7B">
        <w:t>Hey Everyone,</w:t>
      </w:r>
    </w:p>
    <w:p w14:paraId="233E40F4" w14:textId="77777777" w:rsidR="007D69C9" w:rsidRDefault="007D69C9" w:rsidP="00195FF5">
      <w:pPr>
        <w:pStyle w:val="ListParagraph"/>
        <w:ind w:left="0" w:right="-1054"/>
        <w:jc w:val="both"/>
      </w:pPr>
    </w:p>
    <w:p w14:paraId="264E8325" w14:textId="77777777" w:rsidR="00D30A7B" w:rsidRPr="00D30A7B" w:rsidRDefault="00D30A7B" w:rsidP="00195FF5">
      <w:pPr>
        <w:pStyle w:val="ListParagraph"/>
        <w:ind w:left="0" w:right="-1054"/>
        <w:jc w:val="both"/>
      </w:pPr>
      <w:r w:rsidRPr="00D30A7B">
        <w:t>Please make sure to fill out your reports ASAP- this isn’t rocket science you know.</w:t>
      </w:r>
    </w:p>
    <w:p w14:paraId="2D09E641" w14:textId="77777777" w:rsidR="00D30A7B" w:rsidRPr="00D30A7B" w:rsidRDefault="00D30A7B" w:rsidP="00195FF5">
      <w:pPr>
        <w:pStyle w:val="ListParagraph"/>
        <w:ind w:left="0" w:right="-1054"/>
        <w:jc w:val="both"/>
      </w:pPr>
      <w:r w:rsidRPr="00D30A7B">
        <w:t>I need these returned by the end of the day- so don’t be late!!!</w:t>
      </w:r>
    </w:p>
    <w:p w14:paraId="6FD30DD9" w14:textId="77777777" w:rsidR="00D30A7B" w:rsidRDefault="00D30A7B" w:rsidP="00195FF5">
      <w:pPr>
        <w:pStyle w:val="BodyText"/>
        <w:spacing w:after="0" w:line="240" w:lineRule="auto"/>
        <w:jc w:val="both"/>
      </w:pPr>
    </w:p>
    <w:p w14:paraId="0EC72D8E" w14:textId="77777777" w:rsidR="00D30A7B" w:rsidRDefault="00D30A7B" w:rsidP="00195FF5">
      <w:pPr>
        <w:pStyle w:val="BodyText"/>
        <w:spacing w:after="0" w:line="240" w:lineRule="auto"/>
        <w:jc w:val="both"/>
      </w:pPr>
      <w:r>
        <w:t>Regards,</w:t>
      </w:r>
    </w:p>
    <w:p w14:paraId="0A2B4D79" w14:textId="77777777" w:rsidR="00D30A7B" w:rsidRDefault="00D30A7B" w:rsidP="00195FF5">
      <w:pPr>
        <w:pStyle w:val="BodyText"/>
        <w:spacing w:after="0" w:line="240" w:lineRule="auto"/>
        <w:jc w:val="both"/>
      </w:pPr>
      <w:r>
        <w:t>Danny</w:t>
      </w:r>
    </w:p>
    <w:p w14:paraId="3A47C6DE" w14:textId="77777777" w:rsidR="00D9032E" w:rsidRDefault="00D9032E" w:rsidP="00195FF5">
      <w:pPr>
        <w:pStyle w:val="BodyText"/>
        <w:spacing w:after="0" w:line="240" w:lineRule="auto"/>
        <w:jc w:val="both"/>
      </w:pPr>
    </w:p>
    <w:tbl>
      <w:tblPr>
        <w:tblStyle w:val="TableGrid"/>
        <w:tblW w:w="0" w:type="auto"/>
        <w:tblLook w:val="04A0" w:firstRow="1" w:lastRow="0" w:firstColumn="1" w:lastColumn="0" w:noHBand="0" w:noVBand="1"/>
      </w:tblPr>
      <w:tblGrid>
        <w:gridCol w:w="9350"/>
      </w:tblGrid>
      <w:tr w:rsidR="00D9032E" w14:paraId="08AC5F8C" w14:textId="77777777" w:rsidTr="00D9032E">
        <w:tc>
          <w:tcPr>
            <w:tcW w:w="9350" w:type="dxa"/>
          </w:tcPr>
          <w:p w14:paraId="6EA4F70E" w14:textId="77777777" w:rsidR="007A5C3B" w:rsidRDefault="007A5C3B" w:rsidP="00D30A7B">
            <w:pPr>
              <w:pStyle w:val="BodyText"/>
              <w:spacing w:after="0" w:line="240" w:lineRule="auto"/>
            </w:pPr>
            <w:r>
              <w:t>Subject: Weekly Status Report- WE April 20, 2019</w:t>
            </w:r>
          </w:p>
          <w:p w14:paraId="49A6CE12" w14:textId="77777777" w:rsidR="007A5C3B" w:rsidRDefault="007A5C3B" w:rsidP="00D30A7B">
            <w:pPr>
              <w:pStyle w:val="BodyText"/>
              <w:spacing w:after="0" w:line="240" w:lineRule="auto"/>
            </w:pPr>
          </w:p>
          <w:p w14:paraId="1F3C574B" w14:textId="77777777" w:rsidR="00D9032E" w:rsidRDefault="007A5C3B" w:rsidP="00D30A7B">
            <w:pPr>
              <w:pStyle w:val="BodyText"/>
              <w:spacing w:after="0" w:line="240" w:lineRule="auto"/>
            </w:pPr>
            <w:r>
              <w:t>Hello Team,</w:t>
            </w:r>
          </w:p>
          <w:p w14:paraId="68ED880C" w14:textId="77777777" w:rsidR="007A5C3B" w:rsidRDefault="007A5C3B" w:rsidP="00D30A7B">
            <w:pPr>
              <w:pStyle w:val="BodyText"/>
              <w:spacing w:after="0" w:line="240" w:lineRule="auto"/>
            </w:pPr>
          </w:p>
          <w:p w14:paraId="7B893036" w14:textId="77777777" w:rsidR="007A5C3B" w:rsidRDefault="007A5C3B" w:rsidP="00D30A7B">
            <w:pPr>
              <w:pStyle w:val="BodyText"/>
              <w:spacing w:after="0" w:line="240" w:lineRule="auto"/>
            </w:pPr>
            <w:r>
              <w:t>We need to send the consolidated report to our Department head by 6:00 P.M.</w:t>
            </w:r>
          </w:p>
          <w:p w14:paraId="590B917C" w14:textId="77777777" w:rsidR="007A5C3B" w:rsidRDefault="007A5C3B" w:rsidP="00D30A7B">
            <w:pPr>
              <w:pStyle w:val="BodyText"/>
              <w:spacing w:after="0" w:line="240" w:lineRule="auto"/>
            </w:pPr>
            <w:r>
              <w:t>Will it be possible if you send the Weekly Status report to me by 4:00 P.M.?</w:t>
            </w:r>
          </w:p>
          <w:p w14:paraId="2BD92448" w14:textId="77777777" w:rsidR="007A5C3B" w:rsidRDefault="007A5C3B" w:rsidP="00D30A7B">
            <w:pPr>
              <w:pStyle w:val="BodyText"/>
              <w:spacing w:after="0" w:line="240" w:lineRule="auto"/>
            </w:pPr>
          </w:p>
          <w:p w14:paraId="445196A7" w14:textId="77777777" w:rsidR="007A5C3B" w:rsidRDefault="007A5C3B" w:rsidP="00D30A7B">
            <w:pPr>
              <w:pStyle w:val="BodyText"/>
              <w:spacing w:after="0" w:line="240" w:lineRule="auto"/>
            </w:pPr>
            <w:r>
              <w:t>As I need sometime to consolidate all the reports.</w:t>
            </w:r>
          </w:p>
          <w:p w14:paraId="090D5CDD" w14:textId="77777777" w:rsidR="007A5C3B" w:rsidRDefault="007A5C3B" w:rsidP="00D30A7B">
            <w:pPr>
              <w:pStyle w:val="BodyText"/>
              <w:spacing w:after="0" w:line="240" w:lineRule="auto"/>
            </w:pPr>
          </w:p>
          <w:p w14:paraId="60B035BE" w14:textId="77777777" w:rsidR="007A5C3B" w:rsidRDefault="007A5C3B" w:rsidP="00D30A7B">
            <w:pPr>
              <w:pStyle w:val="BodyText"/>
              <w:spacing w:after="0" w:line="240" w:lineRule="auto"/>
            </w:pPr>
            <w:r>
              <w:t>Feel free to get in touch with me for any clarifications.</w:t>
            </w:r>
          </w:p>
          <w:p w14:paraId="630AA159" w14:textId="77777777" w:rsidR="007A5C3B" w:rsidRDefault="007A5C3B" w:rsidP="00D30A7B">
            <w:pPr>
              <w:pStyle w:val="BodyText"/>
              <w:spacing w:after="0" w:line="240" w:lineRule="auto"/>
            </w:pPr>
          </w:p>
          <w:p w14:paraId="29DCBFAE" w14:textId="77777777" w:rsidR="007A5C3B" w:rsidRDefault="007A5C3B" w:rsidP="00D30A7B">
            <w:pPr>
              <w:pStyle w:val="BodyText"/>
              <w:spacing w:after="0" w:line="240" w:lineRule="auto"/>
            </w:pPr>
            <w:r>
              <w:t>Regards,</w:t>
            </w:r>
          </w:p>
          <w:p w14:paraId="14B242B7" w14:textId="77777777" w:rsidR="007A5C3B" w:rsidRDefault="007A5C3B" w:rsidP="00D30A7B">
            <w:pPr>
              <w:pStyle w:val="BodyText"/>
              <w:spacing w:after="0" w:line="240" w:lineRule="auto"/>
            </w:pPr>
            <w:r>
              <w:t>Danny</w:t>
            </w:r>
          </w:p>
          <w:p w14:paraId="15B62B6B" w14:textId="77777777" w:rsidR="00D9032E" w:rsidRDefault="00D9032E" w:rsidP="00D30A7B">
            <w:pPr>
              <w:pStyle w:val="BodyText"/>
              <w:spacing w:after="0" w:line="240" w:lineRule="auto"/>
            </w:pPr>
          </w:p>
        </w:tc>
      </w:tr>
    </w:tbl>
    <w:p w14:paraId="57DA2FC3" w14:textId="77777777" w:rsidR="00081625" w:rsidRPr="00B12683" w:rsidRDefault="00D30A7B" w:rsidP="00195FF5">
      <w:pPr>
        <w:pStyle w:val="Heading2"/>
        <w:jc w:val="both"/>
        <w:rPr>
          <w:b/>
          <w:u w:val="single"/>
        </w:rPr>
      </w:pPr>
      <w:bookmarkStart w:id="3" w:name="_Toc223672037"/>
      <w:bookmarkStart w:id="4" w:name="_Toc503951188"/>
      <w:r w:rsidRPr="00B12683">
        <w:rPr>
          <w:b/>
          <w:u w:val="single"/>
        </w:rPr>
        <w:t>Email</w:t>
      </w:r>
      <w:r w:rsidR="00081625" w:rsidRPr="00B12683">
        <w:rPr>
          <w:b/>
          <w:u w:val="single"/>
        </w:rPr>
        <w:t xml:space="preserve"> 2</w:t>
      </w:r>
      <w:bookmarkEnd w:id="3"/>
      <w:bookmarkEnd w:id="4"/>
    </w:p>
    <w:p w14:paraId="686724A1" w14:textId="77777777" w:rsidR="00D30A7B" w:rsidRPr="00D30A7B" w:rsidRDefault="00D30A7B" w:rsidP="00195FF5">
      <w:pPr>
        <w:pStyle w:val="BodyText"/>
        <w:spacing w:after="0"/>
        <w:jc w:val="both"/>
      </w:pPr>
      <w:r w:rsidRPr="00D30A7B">
        <w:t>Hi,</w:t>
      </w:r>
    </w:p>
    <w:p w14:paraId="57F517B1" w14:textId="77777777" w:rsidR="00D30A7B" w:rsidRPr="00D30A7B" w:rsidRDefault="00D30A7B" w:rsidP="00195FF5">
      <w:pPr>
        <w:pStyle w:val="BodyText"/>
        <w:spacing w:after="0"/>
        <w:jc w:val="both"/>
      </w:pPr>
    </w:p>
    <w:p w14:paraId="709ACE05" w14:textId="77777777" w:rsidR="00D30A7B" w:rsidRPr="00D30A7B" w:rsidRDefault="00D30A7B" w:rsidP="00195FF5">
      <w:pPr>
        <w:pStyle w:val="BodyText"/>
        <w:spacing w:after="0"/>
        <w:jc w:val="both"/>
      </w:pPr>
      <w:r w:rsidRPr="00D30A7B">
        <w:t>I just wanted to tell you that I had great time catching up with last week during our annual event.</w:t>
      </w:r>
    </w:p>
    <w:p w14:paraId="7DDE8528" w14:textId="77777777" w:rsidR="00D30A7B" w:rsidRDefault="00D30A7B" w:rsidP="00195FF5">
      <w:pPr>
        <w:pStyle w:val="BodyText"/>
        <w:spacing w:after="0"/>
        <w:jc w:val="both"/>
        <w:rPr>
          <w:rFonts w:ascii="Bookman Old Style" w:hAnsi="Bookman Old Style"/>
          <w:sz w:val="28"/>
        </w:rPr>
      </w:pPr>
      <w:r w:rsidRPr="00D30A7B">
        <w:t>Hope you and me can catch up soon agian</w:t>
      </w:r>
      <w:r w:rsidRPr="00F33CDA">
        <w:rPr>
          <w:rFonts w:ascii="Bookman Old Style" w:hAnsi="Bookman Old Style"/>
          <w:sz w:val="28"/>
        </w:rPr>
        <w:t>.</w:t>
      </w:r>
    </w:p>
    <w:p w14:paraId="5CA74CBC" w14:textId="77777777" w:rsidR="00D30A7B" w:rsidRDefault="00D30A7B" w:rsidP="00195FF5">
      <w:pPr>
        <w:pStyle w:val="BodyText"/>
        <w:spacing w:after="0"/>
        <w:jc w:val="both"/>
        <w:rPr>
          <w:rFonts w:ascii="Bookman Old Style" w:hAnsi="Bookman Old Style"/>
          <w:sz w:val="28"/>
        </w:rPr>
      </w:pPr>
    </w:p>
    <w:p w14:paraId="1937B638" w14:textId="77777777" w:rsidR="00D30A7B" w:rsidRDefault="00D30A7B" w:rsidP="00195FF5">
      <w:pPr>
        <w:pStyle w:val="BodyText"/>
        <w:spacing w:after="0"/>
        <w:jc w:val="both"/>
        <w:rPr>
          <w:rFonts w:ascii="Bookman Old Style" w:hAnsi="Bookman Old Style"/>
          <w:sz w:val="28"/>
        </w:rPr>
      </w:pPr>
      <w:r w:rsidRPr="00D30A7B">
        <w:t>Dave</w:t>
      </w:r>
      <w:r>
        <w:rPr>
          <w:rFonts w:ascii="Bookman Old Style" w:hAnsi="Bookman Old Style"/>
          <w:sz w:val="28"/>
        </w:rPr>
        <w:t xml:space="preserve"> </w:t>
      </w:r>
    </w:p>
    <w:p w14:paraId="095647BB" w14:textId="77777777" w:rsidR="00D9032E" w:rsidRPr="00F33CDA" w:rsidRDefault="00D9032E" w:rsidP="00195FF5">
      <w:pPr>
        <w:pStyle w:val="BodyText"/>
        <w:spacing w:after="0"/>
        <w:jc w:val="both"/>
        <w:rPr>
          <w:rFonts w:ascii="Bookman Old Style" w:hAnsi="Bookman Old Style"/>
          <w:sz w:val="28"/>
        </w:rPr>
      </w:pPr>
    </w:p>
    <w:tbl>
      <w:tblPr>
        <w:tblStyle w:val="TableGrid"/>
        <w:tblW w:w="0" w:type="auto"/>
        <w:tblLook w:val="04A0" w:firstRow="1" w:lastRow="0" w:firstColumn="1" w:lastColumn="0" w:noHBand="0" w:noVBand="1"/>
      </w:tblPr>
      <w:tblGrid>
        <w:gridCol w:w="9350"/>
      </w:tblGrid>
      <w:tr w:rsidR="00D9032E" w14:paraId="05ABB4A1" w14:textId="77777777" w:rsidTr="00D9032E">
        <w:tc>
          <w:tcPr>
            <w:tcW w:w="9350" w:type="dxa"/>
          </w:tcPr>
          <w:p w14:paraId="579F1E91" w14:textId="77777777" w:rsidR="00D9032E" w:rsidRDefault="00DB429A" w:rsidP="002A6971">
            <w:pPr>
              <w:pStyle w:val="BodyText"/>
            </w:pPr>
            <w:r>
              <w:t xml:space="preserve">Subject: </w:t>
            </w:r>
            <w:r w:rsidR="00DE48A4">
              <w:t>Annual Event- 2019</w:t>
            </w:r>
          </w:p>
          <w:p w14:paraId="4E0A8C0D" w14:textId="2129B205" w:rsidR="00DE48A4" w:rsidRDefault="00DE48A4" w:rsidP="002A6971">
            <w:pPr>
              <w:pStyle w:val="BodyText"/>
            </w:pPr>
          </w:p>
        </w:tc>
      </w:tr>
    </w:tbl>
    <w:p w14:paraId="273D392A" w14:textId="77777777" w:rsidR="00081625" w:rsidRPr="00751B7E" w:rsidRDefault="00D30A7B" w:rsidP="00543062">
      <w:pPr>
        <w:pStyle w:val="Heading2"/>
        <w:ind w:right="288"/>
        <w:rPr>
          <w:b/>
          <w:u w:val="single"/>
        </w:rPr>
      </w:pPr>
      <w:bookmarkStart w:id="5" w:name="_Toc503951189"/>
      <w:r w:rsidRPr="00751B7E">
        <w:rPr>
          <w:b/>
          <w:u w:val="single"/>
        </w:rPr>
        <w:lastRenderedPageBreak/>
        <w:t>Email</w:t>
      </w:r>
      <w:r w:rsidR="00081625" w:rsidRPr="00751B7E">
        <w:rPr>
          <w:b/>
          <w:u w:val="single"/>
        </w:rPr>
        <w:t xml:space="preserve"> 3</w:t>
      </w:r>
      <w:bookmarkEnd w:id="5"/>
    </w:p>
    <w:p w14:paraId="72C6CE55" w14:textId="77777777" w:rsidR="00D917ED" w:rsidRDefault="00D30A7B" w:rsidP="00195FF5">
      <w:pPr>
        <w:pStyle w:val="BodyText"/>
        <w:jc w:val="both"/>
      </w:pPr>
      <w:r>
        <w:t>Dear Team,</w:t>
      </w:r>
    </w:p>
    <w:p w14:paraId="4FE6770F" w14:textId="77777777" w:rsidR="00D30A7B" w:rsidRPr="00D30A7B" w:rsidRDefault="00D30A7B" w:rsidP="00195FF5">
      <w:pPr>
        <w:pStyle w:val="BodyText"/>
        <w:jc w:val="both"/>
      </w:pPr>
      <w:r w:rsidRPr="00D30A7B">
        <w:t>I am happy to apply for H1Visa. As you may be aware that I am HIGHLY QUALIFIED candidate, much more than the other applicants which have applied for the same.</w:t>
      </w:r>
    </w:p>
    <w:p w14:paraId="57724EBE" w14:textId="77777777" w:rsidR="00D30A7B" w:rsidRPr="00D30A7B" w:rsidRDefault="00D30A7B" w:rsidP="00195FF5">
      <w:pPr>
        <w:pStyle w:val="BodyText"/>
        <w:jc w:val="both"/>
      </w:pPr>
      <w:r w:rsidRPr="00D30A7B">
        <w:t>Regards,</w:t>
      </w:r>
    </w:p>
    <w:p w14:paraId="5743B620" w14:textId="77777777" w:rsidR="00711800" w:rsidRDefault="00D30A7B" w:rsidP="00195FF5">
      <w:pPr>
        <w:pStyle w:val="BodyText"/>
        <w:jc w:val="both"/>
      </w:pPr>
      <w:r w:rsidRPr="00D30A7B">
        <w:t>Hari Narayan</w:t>
      </w:r>
    </w:p>
    <w:tbl>
      <w:tblPr>
        <w:tblStyle w:val="TableGrid"/>
        <w:tblW w:w="0" w:type="auto"/>
        <w:tblLook w:val="04A0" w:firstRow="1" w:lastRow="0" w:firstColumn="1" w:lastColumn="0" w:noHBand="0" w:noVBand="1"/>
      </w:tblPr>
      <w:tblGrid>
        <w:gridCol w:w="9350"/>
      </w:tblGrid>
      <w:tr w:rsidR="00D9032E" w14:paraId="5A31820A" w14:textId="77777777" w:rsidTr="00D9032E">
        <w:tc>
          <w:tcPr>
            <w:tcW w:w="9350" w:type="dxa"/>
          </w:tcPr>
          <w:p w14:paraId="5BAEC111" w14:textId="77777777" w:rsidR="00D9032E" w:rsidRDefault="00D9032E" w:rsidP="00D30A7B">
            <w:pPr>
              <w:pStyle w:val="BodyText"/>
            </w:pPr>
          </w:p>
        </w:tc>
      </w:tr>
    </w:tbl>
    <w:p w14:paraId="3856A3CF" w14:textId="77777777" w:rsidR="009A4688" w:rsidRPr="00751B7E" w:rsidRDefault="00751B7E" w:rsidP="002A6971">
      <w:pPr>
        <w:pStyle w:val="Heading4"/>
        <w:rPr>
          <w:b/>
          <w:sz w:val="28"/>
          <w:u w:val="single"/>
        </w:rPr>
      </w:pPr>
      <w:r w:rsidRPr="00751B7E">
        <w:rPr>
          <w:b/>
          <w:sz w:val="28"/>
          <w:u w:val="single"/>
        </w:rPr>
        <w:t>Email</w:t>
      </w:r>
      <w:r w:rsidR="009A4688" w:rsidRPr="00751B7E">
        <w:rPr>
          <w:b/>
          <w:sz w:val="28"/>
          <w:u w:val="single"/>
        </w:rPr>
        <w:t xml:space="preserve"> 4</w:t>
      </w:r>
    </w:p>
    <w:p w14:paraId="6ED6FE6F" w14:textId="77777777" w:rsidR="00751B7E" w:rsidRPr="00751B7E" w:rsidRDefault="00751B7E" w:rsidP="00195FF5">
      <w:pPr>
        <w:spacing w:after="200" w:line="276" w:lineRule="auto"/>
        <w:ind w:right="-1054"/>
        <w:jc w:val="both"/>
      </w:pPr>
      <w:r w:rsidRPr="00751B7E">
        <w:t>Sup Mr. P?</w:t>
      </w:r>
    </w:p>
    <w:p w14:paraId="48EBD80B" w14:textId="77777777" w:rsidR="00751B7E" w:rsidRPr="00751B7E" w:rsidRDefault="00751B7E" w:rsidP="00195FF5">
      <w:pPr>
        <w:pStyle w:val="ListParagraph"/>
        <w:ind w:left="0" w:right="-421"/>
        <w:jc w:val="both"/>
      </w:pPr>
      <w:r w:rsidRPr="00751B7E">
        <w:t>I just wanted to say it was awesome to bump into u at the party. Wasn’t the party super epic! Anyone shoot me an email when u want to K?</w:t>
      </w:r>
    </w:p>
    <w:p w14:paraId="1ACBF13E" w14:textId="77777777" w:rsidR="00751B7E" w:rsidRPr="00751B7E" w:rsidRDefault="00751B7E" w:rsidP="00195FF5">
      <w:pPr>
        <w:pStyle w:val="ListParagraph"/>
        <w:ind w:left="0" w:right="-1054"/>
        <w:jc w:val="both"/>
      </w:pPr>
    </w:p>
    <w:p w14:paraId="1CF2A9CC" w14:textId="77777777" w:rsidR="00751B7E" w:rsidRPr="00751B7E" w:rsidRDefault="00751B7E" w:rsidP="00195FF5">
      <w:pPr>
        <w:pStyle w:val="ListParagraph"/>
        <w:ind w:left="0" w:right="-1054"/>
        <w:jc w:val="both"/>
      </w:pPr>
      <w:r w:rsidRPr="00751B7E">
        <w:t>Rangarajan</w:t>
      </w:r>
    </w:p>
    <w:p w14:paraId="2468BB85" w14:textId="77777777" w:rsidR="00751B7E" w:rsidRDefault="00751B7E" w:rsidP="00195FF5">
      <w:pPr>
        <w:pStyle w:val="ListParagraph"/>
        <w:ind w:left="0" w:right="-1054"/>
        <w:jc w:val="both"/>
      </w:pPr>
      <w:proofErr w:type="spellStart"/>
      <w:r w:rsidRPr="00751B7E">
        <w:t>a.k.a</w:t>
      </w:r>
      <w:proofErr w:type="spellEnd"/>
      <w:r w:rsidRPr="00751B7E">
        <w:t xml:space="preserve"> </w:t>
      </w:r>
      <w:proofErr w:type="spellStart"/>
      <w:r w:rsidRPr="00751B7E">
        <w:t>partyrocker</w:t>
      </w:r>
      <w:proofErr w:type="spellEnd"/>
      <w:r w:rsidRPr="00751B7E">
        <w:t>!</w:t>
      </w:r>
    </w:p>
    <w:p w14:paraId="60EEB0EF" w14:textId="77777777" w:rsidR="00D9032E" w:rsidRPr="00751B7E" w:rsidRDefault="00D9032E" w:rsidP="00195FF5">
      <w:pPr>
        <w:pStyle w:val="ListParagraph"/>
        <w:ind w:left="0" w:right="-1054"/>
        <w:jc w:val="both"/>
      </w:pPr>
    </w:p>
    <w:tbl>
      <w:tblPr>
        <w:tblStyle w:val="TableGrid"/>
        <w:tblW w:w="0" w:type="auto"/>
        <w:tblLook w:val="04A0" w:firstRow="1" w:lastRow="0" w:firstColumn="1" w:lastColumn="0" w:noHBand="0" w:noVBand="1"/>
      </w:tblPr>
      <w:tblGrid>
        <w:gridCol w:w="9350"/>
      </w:tblGrid>
      <w:tr w:rsidR="00D9032E" w14:paraId="5C7E8E5B" w14:textId="77777777" w:rsidTr="00D9032E">
        <w:tc>
          <w:tcPr>
            <w:tcW w:w="9350" w:type="dxa"/>
          </w:tcPr>
          <w:p w14:paraId="4006B5F0" w14:textId="77777777" w:rsidR="00D9032E" w:rsidRDefault="00D9032E" w:rsidP="002A6971">
            <w:pPr>
              <w:pStyle w:val="BodyText"/>
            </w:pPr>
          </w:p>
        </w:tc>
      </w:tr>
    </w:tbl>
    <w:p w14:paraId="7E280E8C" w14:textId="4CBC867E" w:rsidR="00751B7E" w:rsidRPr="00751B7E" w:rsidRDefault="00751B7E" w:rsidP="00195FF5">
      <w:pPr>
        <w:pStyle w:val="Heading4"/>
        <w:jc w:val="both"/>
        <w:rPr>
          <w:b/>
          <w:sz w:val="28"/>
          <w:u w:val="single"/>
        </w:rPr>
      </w:pPr>
      <w:r w:rsidRPr="00751B7E">
        <w:rPr>
          <w:b/>
          <w:sz w:val="28"/>
          <w:u w:val="single"/>
        </w:rPr>
        <w:t>Email 5</w:t>
      </w:r>
    </w:p>
    <w:p w14:paraId="61C31ABA" w14:textId="77777777" w:rsidR="00751B7E" w:rsidRPr="00751B7E" w:rsidRDefault="00751B7E" w:rsidP="00195FF5">
      <w:pPr>
        <w:pStyle w:val="BodyText"/>
        <w:spacing w:after="120"/>
        <w:jc w:val="both"/>
      </w:pPr>
      <w:r w:rsidRPr="00751B7E">
        <w:t>Hey Linda,</w:t>
      </w:r>
    </w:p>
    <w:p w14:paraId="14E533CE" w14:textId="77777777" w:rsidR="00751B7E" w:rsidRPr="00751B7E" w:rsidRDefault="00751B7E" w:rsidP="00195FF5">
      <w:pPr>
        <w:pStyle w:val="BodyText"/>
        <w:spacing w:after="120"/>
        <w:jc w:val="both"/>
      </w:pPr>
      <w:r w:rsidRPr="00751B7E">
        <w:t>Didn’t you think the meeting today was pointless? Id much rather have called in sick, rather than sit through this again! LOL.</w:t>
      </w:r>
    </w:p>
    <w:p w14:paraId="38011E55" w14:textId="77777777" w:rsidR="00711800" w:rsidRDefault="00751B7E" w:rsidP="00D9032E">
      <w:pPr>
        <w:pStyle w:val="BodyText"/>
        <w:spacing w:after="120"/>
        <w:jc w:val="both"/>
      </w:pPr>
      <w:r w:rsidRPr="00751B7E">
        <w:t xml:space="preserve">I don’t know why we </w:t>
      </w:r>
      <w:proofErr w:type="gramStart"/>
      <w:r w:rsidRPr="00751B7E">
        <w:t>have to</w:t>
      </w:r>
      <w:proofErr w:type="gramEnd"/>
      <w:r w:rsidRPr="00751B7E">
        <w:t xml:space="preserve"> bother with such things in any case ;-)</w:t>
      </w:r>
    </w:p>
    <w:tbl>
      <w:tblPr>
        <w:tblStyle w:val="TableGrid"/>
        <w:tblW w:w="0" w:type="auto"/>
        <w:tblLook w:val="04A0" w:firstRow="1" w:lastRow="0" w:firstColumn="1" w:lastColumn="0" w:noHBand="0" w:noVBand="1"/>
      </w:tblPr>
      <w:tblGrid>
        <w:gridCol w:w="9350"/>
      </w:tblGrid>
      <w:tr w:rsidR="00D9032E" w14:paraId="6D7F335C" w14:textId="77777777" w:rsidTr="00D9032E">
        <w:tc>
          <w:tcPr>
            <w:tcW w:w="9350" w:type="dxa"/>
          </w:tcPr>
          <w:p w14:paraId="4F2FB2EF" w14:textId="3D98F33D" w:rsidR="00D9032E" w:rsidRDefault="00E2212E" w:rsidP="00D9032E">
            <w:pPr>
              <w:pStyle w:val="BodyText"/>
              <w:spacing w:after="120"/>
              <w:jc w:val="both"/>
            </w:pPr>
            <w:r w:rsidRPr="0082522B">
              <w:t>Subject:</w:t>
            </w:r>
            <w:r w:rsidR="00D10135">
              <w:t xml:space="preserve"> </w:t>
            </w:r>
            <w:r w:rsidR="00D10135">
              <w:rPr>
                <w:sz w:val="24"/>
              </w:rPr>
              <w:t>KS Stand-Up</w:t>
            </w:r>
            <w:r w:rsidR="00D10135" w:rsidRPr="00FC3747">
              <w:rPr>
                <w:sz w:val="24"/>
              </w:rPr>
              <w:t xml:space="preserve"> Meeting- April 23, 2019</w:t>
            </w:r>
          </w:p>
          <w:p w14:paraId="24174F19" w14:textId="77777777" w:rsidR="00D10135" w:rsidRDefault="00D10135" w:rsidP="00D10135">
            <w:pPr>
              <w:pStyle w:val="BodyText"/>
              <w:spacing w:after="120"/>
              <w:jc w:val="both"/>
              <w:rPr>
                <w:sz w:val="24"/>
              </w:rPr>
            </w:pPr>
            <w:r w:rsidRPr="00FC3747">
              <w:rPr>
                <w:sz w:val="24"/>
              </w:rPr>
              <w:t xml:space="preserve">Hello </w:t>
            </w:r>
            <w:r>
              <w:rPr>
                <w:sz w:val="24"/>
              </w:rPr>
              <w:t>Linda</w:t>
            </w:r>
            <w:r w:rsidRPr="00FC3747">
              <w:rPr>
                <w:sz w:val="24"/>
              </w:rPr>
              <w:t>,</w:t>
            </w:r>
          </w:p>
          <w:p w14:paraId="2D423EBC" w14:textId="77777777" w:rsidR="00D10135" w:rsidRDefault="00D10135" w:rsidP="00D10135">
            <w:pPr>
              <w:pStyle w:val="BodyText"/>
              <w:spacing w:after="120"/>
              <w:jc w:val="both"/>
              <w:rPr>
                <w:sz w:val="24"/>
              </w:rPr>
            </w:pPr>
            <w:r>
              <w:rPr>
                <w:sz w:val="24"/>
              </w:rPr>
              <w:t>Thank you for the inputs given during today’s call. I still have lots of questions to be get clarified.</w:t>
            </w:r>
          </w:p>
          <w:p w14:paraId="616D852A" w14:textId="77777777" w:rsidR="00D10135" w:rsidRPr="00FC3747" w:rsidRDefault="00D10135" w:rsidP="00D10135">
            <w:pPr>
              <w:pStyle w:val="BodyText"/>
              <w:spacing w:after="120"/>
              <w:jc w:val="both"/>
              <w:rPr>
                <w:sz w:val="24"/>
              </w:rPr>
            </w:pPr>
            <w:r>
              <w:rPr>
                <w:sz w:val="24"/>
              </w:rPr>
              <w:lastRenderedPageBreak/>
              <w:t xml:space="preserve">As per the agenda we have not covered Point 3 and 4. Could you please clarify those points and share with all the attendees?  </w:t>
            </w:r>
          </w:p>
          <w:p w14:paraId="419A986A" w14:textId="77777777" w:rsidR="00D10135" w:rsidRDefault="00D10135" w:rsidP="00D10135">
            <w:pPr>
              <w:pStyle w:val="BodyText"/>
              <w:spacing w:after="120"/>
              <w:jc w:val="both"/>
              <w:rPr>
                <w:sz w:val="24"/>
              </w:rPr>
            </w:pPr>
            <w:r w:rsidRPr="00FC3747">
              <w:rPr>
                <w:sz w:val="24"/>
              </w:rPr>
              <w:t>Regards,</w:t>
            </w:r>
          </w:p>
          <w:p w14:paraId="1DF57B12" w14:textId="3639448D" w:rsidR="0082522B" w:rsidRDefault="00D10135" w:rsidP="0082522B">
            <w:pPr>
              <w:pStyle w:val="BodyText"/>
              <w:spacing w:after="120"/>
              <w:jc w:val="both"/>
              <w:rPr>
                <w:b/>
                <w:sz w:val="28"/>
                <w:u w:val="single"/>
              </w:rPr>
            </w:pPr>
            <w:r>
              <w:rPr>
                <w:sz w:val="24"/>
              </w:rPr>
              <w:t>Bijay Thakur</w:t>
            </w:r>
          </w:p>
        </w:tc>
      </w:tr>
    </w:tbl>
    <w:p w14:paraId="0A436B14" w14:textId="77777777" w:rsidR="00170BF0" w:rsidRDefault="00170BF0" w:rsidP="00751B7E">
      <w:pPr>
        <w:pStyle w:val="Heading4"/>
        <w:rPr>
          <w:b/>
          <w:sz w:val="28"/>
          <w:u w:val="single"/>
        </w:rPr>
      </w:pPr>
    </w:p>
    <w:p w14:paraId="6E42772D" w14:textId="77777777" w:rsidR="00170BF0" w:rsidRDefault="00170BF0" w:rsidP="00751B7E">
      <w:pPr>
        <w:pStyle w:val="Heading4"/>
        <w:rPr>
          <w:b/>
          <w:sz w:val="28"/>
          <w:u w:val="single"/>
        </w:rPr>
      </w:pPr>
    </w:p>
    <w:p w14:paraId="4A02C532" w14:textId="77777777" w:rsidR="00170BF0" w:rsidRDefault="00170BF0" w:rsidP="00751B7E">
      <w:pPr>
        <w:pStyle w:val="Heading4"/>
        <w:rPr>
          <w:b/>
          <w:sz w:val="28"/>
          <w:u w:val="single"/>
        </w:rPr>
      </w:pPr>
    </w:p>
    <w:p w14:paraId="43E237C0" w14:textId="06E2E89F" w:rsidR="00751B7E" w:rsidRPr="00751B7E" w:rsidRDefault="00751B7E" w:rsidP="00751B7E">
      <w:pPr>
        <w:pStyle w:val="Heading4"/>
        <w:rPr>
          <w:b/>
          <w:sz w:val="28"/>
          <w:u w:val="single"/>
        </w:rPr>
      </w:pPr>
      <w:r w:rsidRPr="00751B7E">
        <w:rPr>
          <w:b/>
          <w:sz w:val="28"/>
          <w:u w:val="single"/>
        </w:rPr>
        <w:t>Email 6</w:t>
      </w:r>
    </w:p>
    <w:p w14:paraId="588186CF" w14:textId="77777777" w:rsidR="00751B7E" w:rsidRDefault="00751B7E" w:rsidP="00195FF5">
      <w:pPr>
        <w:pStyle w:val="BodyText"/>
        <w:spacing w:after="120"/>
        <w:jc w:val="both"/>
      </w:pPr>
      <w:r>
        <w:t>Hey Rita,</w:t>
      </w:r>
    </w:p>
    <w:p w14:paraId="7C1D86AA" w14:textId="77777777" w:rsidR="00751B7E" w:rsidRDefault="00751B7E" w:rsidP="00195FF5">
      <w:pPr>
        <w:pStyle w:val="BodyText"/>
        <w:spacing w:after="120"/>
        <w:jc w:val="both"/>
      </w:pPr>
      <w:r w:rsidRPr="00751B7E">
        <w:t xml:space="preserve">I here by requesting you for three days leave from 09-02-2016 to 11-02-2015. Since I want to attend my brother marriage which is going to take place in my native </w:t>
      </w:r>
      <w:r w:rsidR="00CD2F7A">
        <w:t>c</w:t>
      </w:r>
      <w:r w:rsidRPr="00751B7E">
        <w:t>hellikere. So please grand me a leave.</w:t>
      </w:r>
    </w:p>
    <w:p w14:paraId="13C4354D" w14:textId="77777777" w:rsidR="00751B7E" w:rsidRDefault="00751B7E" w:rsidP="00195FF5">
      <w:pPr>
        <w:pStyle w:val="BodyText"/>
        <w:spacing w:after="120"/>
        <w:jc w:val="both"/>
      </w:pPr>
      <w:r>
        <w:t>Thanks,</w:t>
      </w:r>
    </w:p>
    <w:p w14:paraId="693D8317" w14:textId="77777777" w:rsidR="00751B7E" w:rsidRDefault="00751B7E" w:rsidP="00195FF5">
      <w:pPr>
        <w:pStyle w:val="BodyText"/>
        <w:spacing w:after="120"/>
        <w:jc w:val="both"/>
      </w:pPr>
      <w:r>
        <w:t>Dinesh</w:t>
      </w:r>
    </w:p>
    <w:tbl>
      <w:tblPr>
        <w:tblStyle w:val="TableGrid"/>
        <w:tblW w:w="0" w:type="auto"/>
        <w:tblLook w:val="04A0" w:firstRow="1" w:lastRow="0" w:firstColumn="1" w:lastColumn="0" w:noHBand="0" w:noVBand="1"/>
      </w:tblPr>
      <w:tblGrid>
        <w:gridCol w:w="9350"/>
      </w:tblGrid>
      <w:tr w:rsidR="00D9032E" w14:paraId="29526164" w14:textId="77777777" w:rsidTr="00D9032E">
        <w:tc>
          <w:tcPr>
            <w:tcW w:w="9350" w:type="dxa"/>
          </w:tcPr>
          <w:p w14:paraId="30018ECE" w14:textId="77777777" w:rsidR="00D10135" w:rsidRPr="00D10135" w:rsidRDefault="00D10135" w:rsidP="00D10135">
            <w:pPr>
              <w:pStyle w:val="Heading4"/>
              <w:rPr>
                <w:rFonts w:eastAsiaTheme="minorEastAsia" w:cstheme="minorBidi"/>
                <w:bCs w:val="0"/>
                <w:iCs w:val="0"/>
                <w:color w:val="auto"/>
                <w:spacing w:val="0"/>
                <w:w w:val="100"/>
                <w:kern w:val="0"/>
              </w:rPr>
            </w:pPr>
            <w:r w:rsidRPr="00D10135">
              <w:rPr>
                <w:rFonts w:eastAsiaTheme="minorEastAsia" w:cstheme="minorBidi"/>
                <w:bCs w:val="0"/>
                <w:iCs w:val="0"/>
                <w:color w:val="auto"/>
                <w:spacing w:val="0"/>
                <w:w w:val="100"/>
                <w:kern w:val="0"/>
              </w:rPr>
              <w:t>Subject: PTO Request-February 9-11, 2019</w:t>
            </w:r>
          </w:p>
          <w:p w14:paraId="46D040E3" w14:textId="77777777" w:rsidR="00D10135" w:rsidRPr="00D10135" w:rsidRDefault="00D10135" w:rsidP="00D10135">
            <w:pPr>
              <w:pStyle w:val="Heading4"/>
              <w:rPr>
                <w:rFonts w:eastAsiaTheme="minorEastAsia" w:cstheme="minorBidi"/>
                <w:bCs w:val="0"/>
                <w:iCs w:val="0"/>
                <w:color w:val="auto"/>
                <w:spacing w:val="0"/>
                <w:w w:val="100"/>
                <w:kern w:val="0"/>
              </w:rPr>
            </w:pPr>
            <w:r w:rsidRPr="00D10135">
              <w:rPr>
                <w:rFonts w:eastAsiaTheme="minorEastAsia" w:cstheme="minorBidi"/>
                <w:bCs w:val="0"/>
                <w:iCs w:val="0"/>
                <w:color w:val="auto"/>
                <w:spacing w:val="0"/>
                <w:w w:val="100"/>
                <w:kern w:val="0"/>
              </w:rPr>
              <w:t>Hi Rita,</w:t>
            </w:r>
          </w:p>
          <w:p w14:paraId="3E562C51" w14:textId="77777777" w:rsidR="00D10135" w:rsidRDefault="00D10135" w:rsidP="00D10135">
            <w:r>
              <w:t xml:space="preserve">As discussed, my brother is getting married next week, will that be okay if I take PTO from </w:t>
            </w:r>
          </w:p>
          <w:p w14:paraId="0AEEEFD4" w14:textId="77777777" w:rsidR="00D10135" w:rsidRDefault="00D10135" w:rsidP="00D10135">
            <w:r>
              <w:t xml:space="preserve">February 09 – 11, 2019?  </w:t>
            </w:r>
          </w:p>
          <w:p w14:paraId="0B7347AC" w14:textId="77777777" w:rsidR="00D10135" w:rsidRDefault="00D10135" w:rsidP="00D10135">
            <w:r>
              <w:t>In my absence Vijay will take care of the task. In case any emergency, please feel free to contact me.</w:t>
            </w:r>
          </w:p>
          <w:p w14:paraId="6091590A" w14:textId="77777777" w:rsidR="00D10135" w:rsidRDefault="00D10135" w:rsidP="00D10135"/>
          <w:p w14:paraId="4311C061" w14:textId="77777777" w:rsidR="00D10135" w:rsidRDefault="00D10135" w:rsidP="00D10135">
            <w:proofErr w:type="gramStart"/>
            <w:r>
              <w:t>Thanks</w:t>
            </w:r>
            <w:proofErr w:type="gramEnd"/>
            <w:r>
              <w:t xml:space="preserve"> and regards,</w:t>
            </w:r>
          </w:p>
          <w:p w14:paraId="1B0E2AB9" w14:textId="77777777" w:rsidR="00D10135" w:rsidRDefault="00D10135" w:rsidP="00D10135">
            <w:r>
              <w:t>Anand</w:t>
            </w:r>
          </w:p>
          <w:p w14:paraId="77DB0B6E" w14:textId="2337D560" w:rsidR="009C7942" w:rsidRPr="00E66DEC" w:rsidRDefault="009C7942" w:rsidP="009C7942">
            <w:pPr>
              <w:pStyle w:val="BodyText"/>
              <w:spacing w:after="120"/>
              <w:jc w:val="both"/>
            </w:pPr>
          </w:p>
        </w:tc>
      </w:tr>
    </w:tbl>
    <w:p w14:paraId="586EF87E" w14:textId="77777777" w:rsidR="00751B7E" w:rsidRPr="00751B7E" w:rsidRDefault="00751B7E" w:rsidP="00751B7E">
      <w:pPr>
        <w:pStyle w:val="Heading4"/>
        <w:rPr>
          <w:b/>
          <w:sz w:val="28"/>
          <w:u w:val="single"/>
        </w:rPr>
      </w:pPr>
      <w:r w:rsidRPr="00751B7E">
        <w:rPr>
          <w:b/>
          <w:sz w:val="28"/>
          <w:u w:val="single"/>
        </w:rPr>
        <w:t>Email 7</w:t>
      </w:r>
    </w:p>
    <w:p w14:paraId="343FD856" w14:textId="77777777" w:rsidR="00751B7E" w:rsidRPr="00751B7E" w:rsidRDefault="00751B7E" w:rsidP="00195FF5">
      <w:pPr>
        <w:pStyle w:val="BodyText"/>
        <w:spacing w:after="120"/>
        <w:jc w:val="both"/>
      </w:pPr>
      <w:r>
        <w:t>Hi Batra</w:t>
      </w:r>
      <w:r w:rsidRPr="00751B7E">
        <w:t>,</w:t>
      </w:r>
    </w:p>
    <w:p w14:paraId="105B1790" w14:textId="77777777" w:rsidR="00751B7E" w:rsidRPr="00751B7E" w:rsidRDefault="00751B7E" w:rsidP="00195FF5">
      <w:pPr>
        <w:pStyle w:val="BodyText"/>
        <w:spacing w:after="120"/>
        <w:jc w:val="both"/>
      </w:pPr>
      <w:r w:rsidRPr="00751B7E">
        <w:t xml:space="preserve">I was unable to attend office today </w:t>
      </w:r>
      <w:r w:rsidR="00F15595" w:rsidRPr="00751B7E">
        <w:t>i.e.</w:t>
      </w:r>
      <w:r w:rsidRPr="00751B7E">
        <w:t xml:space="preserve"> on 05 feb 2015 because I am suffering from </w:t>
      </w:r>
      <w:r w:rsidR="00195FF5">
        <w:t>severe headache</w:t>
      </w:r>
      <w:r w:rsidRPr="00751B7E">
        <w:t>. Hopefully you will understand my situation and accept my today’s leave.</w:t>
      </w:r>
    </w:p>
    <w:p w14:paraId="11A3AB42" w14:textId="77777777" w:rsidR="00751B7E" w:rsidRPr="00751B7E" w:rsidRDefault="00751B7E" w:rsidP="00195FF5">
      <w:pPr>
        <w:pStyle w:val="BodyText"/>
        <w:spacing w:after="120"/>
        <w:jc w:val="both"/>
      </w:pPr>
      <w:r>
        <w:t>Jaswant</w:t>
      </w:r>
    </w:p>
    <w:tbl>
      <w:tblPr>
        <w:tblStyle w:val="TableGrid"/>
        <w:tblW w:w="0" w:type="auto"/>
        <w:tblLook w:val="04A0" w:firstRow="1" w:lastRow="0" w:firstColumn="1" w:lastColumn="0" w:noHBand="0" w:noVBand="1"/>
      </w:tblPr>
      <w:tblGrid>
        <w:gridCol w:w="9350"/>
      </w:tblGrid>
      <w:tr w:rsidR="00D9032E" w14:paraId="12493D20" w14:textId="77777777" w:rsidTr="00D9032E">
        <w:tc>
          <w:tcPr>
            <w:tcW w:w="9350" w:type="dxa"/>
          </w:tcPr>
          <w:p w14:paraId="49524ACA" w14:textId="7A61962A" w:rsidR="008560EE" w:rsidRDefault="008560EE" w:rsidP="008560EE">
            <w:pPr>
              <w:pStyle w:val="BodyText"/>
              <w:spacing w:after="120"/>
              <w:jc w:val="both"/>
            </w:pPr>
            <w:r>
              <w:lastRenderedPageBreak/>
              <w:t xml:space="preserve">Subject: </w:t>
            </w:r>
            <w:r w:rsidR="009528E2">
              <w:t>PTO Request</w:t>
            </w:r>
            <w:r w:rsidR="009528E2" w:rsidRPr="00FE71D7">
              <w:t>- April 23, 2019</w:t>
            </w:r>
          </w:p>
          <w:p w14:paraId="01E810C3" w14:textId="77777777" w:rsidR="009528E2" w:rsidRPr="00FE71D7" w:rsidRDefault="009528E2" w:rsidP="009528E2">
            <w:pPr>
              <w:pStyle w:val="Heading4"/>
              <w:rPr>
                <w:rFonts w:eastAsiaTheme="minorEastAsia" w:cstheme="minorBidi"/>
                <w:bCs w:val="0"/>
                <w:iCs w:val="0"/>
                <w:color w:val="auto"/>
                <w:spacing w:val="0"/>
                <w:w w:val="100"/>
                <w:kern w:val="0"/>
              </w:rPr>
            </w:pPr>
            <w:r w:rsidRPr="00FE71D7">
              <w:rPr>
                <w:rFonts w:eastAsiaTheme="minorEastAsia" w:cstheme="minorBidi"/>
                <w:bCs w:val="0"/>
                <w:iCs w:val="0"/>
                <w:color w:val="auto"/>
                <w:spacing w:val="0"/>
                <w:w w:val="100"/>
                <w:kern w:val="0"/>
              </w:rPr>
              <w:t>Hi Batra,</w:t>
            </w:r>
          </w:p>
          <w:p w14:paraId="3ED7B666" w14:textId="77777777" w:rsidR="009528E2" w:rsidRDefault="009528E2" w:rsidP="009528E2">
            <w:pPr>
              <w:pStyle w:val="Heading4"/>
              <w:rPr>
                <w:rFonts w:eastAsiaTheme="minorEastAsia" w:cstheme="minorBidi"/>
                <w:bCs w:val="0"/>
                <w:iCs w:val="0"/>
                <w:color w:val="auto"/>
                <w:spacing w:val="0"/>
                <w:w w:val="100"/>
                <w:kern w:val="0"/>
              </w:rPr>
            </w:pPr>
            <w:r w:rsidRPr="00FE71D7">
              <w:rPr>
                <w:rFonts w:eastAsiaTheme="minorEastAsia" w:cstheme="minorBidi"/>
                <w:bCs w:val="0"/>
                <w:iCs w:val="0"/>
                <w:color w:val="auto"/>
                <w:spacing w:val="0"/>
                <w:w w:val="100"/>
                <w:kern w:val="0"/>
              </w:rPr>
              <w:t xml:space="preserve">I </w:t>
            </w:r>
            <w:r>
              <w:rPr>
                <w:rFonts w:eastAsiaTheme="minorEastAsia" w:cstheme="minorBidi"/>
                <w:bCs w:val="0"/>
                <w:iCs w:val="0"/>
                <w:color w:val="auto"/>
                <w:spacing w:val="0"/>
                <w:w w:val="100"/>
                <w:kern w:val="0"/>
              </w:rPr>
              <w:t>will not be able</w:t>
            </w:r>
            <w:r w:rsidRPr="00FE71D7">
              <w:rPr>
                <w:rFonts w:eastAsiaTheme="minorEastAsia" w:cstheme="minorBidi"/>
                <w:bCs w:val="0"/>
                <w:iCs w:val="0"/>
                <w:color w:val="auto"/>
                <w:spacing w:val="0"/>
                <w:w w:val="100"/>
                <w:kern w:val="0"/>
              </w:rPr>
              <w:t xml:space="preserve"> to</w:t>
            </w:r>
            <w:r>
              <w:rPr>
                <w:rFonts w:eastAsiaTheme="minorEastAsia" w:cstheme="minorBidi"/>
                <w:bCs w:val="0"/>
                <w:iCs w:val="0"/>
                <w:color w:val="auto"/>
                <w:spacing w:val="0"/>
                <w:w w:val="100"/>
                <w:kern w:val="0"/>
              </w:rPr>
              <w:t xml:space="preserve"> come to</w:t>
            </w:r>
            <w:r w:rsidRPr="00FE71D7">
              <w:rPr>
                <w:rFonts w:eastAsiaTheme="minorEastAsia" w:cstheme="minorBidi"/>
                <w:bCs w:val="0"/>
                <w:iCs w:val="0"/>
                <w:color w:val="auto"/>
                <w:spacing w:val="0"/>
                <w:w w:val="100"/>
                <w:kern w:val="0"/>
              </w:rPr>
              <w:t xml:space="preserve"> work today</w:t>
            </w:r>
            <w:r>
              <w:rPr>
                <w:rFonts w:eastAsiaTheme="minorEastAsia" w:cstheme="minorBidi"/>
                <w:bCs w:val="0"/>
                <w:iCs w:val="0"/>
                <w:color w:val="auto"/>
                <w:spacing w:val="0"/>
                <w:w w:val="100"/>
                <w:kern w:val="0"/>
              </w:rPr>
              <w:t xml:space="preserve"> as I am not feeling well</w:t>
            </w:r>
            <w:r w:rsidRPr="00FE71D7">
              <w:rPr>
                <w:rFonts w:eastAsiaTheme="minorEastAsia" w:cstheme="minorBidi"/>
                <w:bCs w:val="0"/>
                <w:iCs w:val="0"/>
                <w:color w:val="auto"/>
                <w:spacing w:val="0"/>
                <w:w w:val="100"/>
                <w:kern w:val="0"/>
              </w:rPr>
              <w:t xml:space="preserve">. </w:t>
            </w:r>
          </w:p>
          <w:p w14:paraId="747D2B50" w14:textId="77777777" w:rsidR="009528E2" w:rsidRPr="00FE71D7" w:rsidRDefault="009528E2" w:rsidP="009528E2">
            <w:pPr>
              <w:pStyle w:val="Heading4"/>
              <w:rPr>
                <w:rFonts w:eastAsiaTheme="minorEastAsia" w:cstheme="minorBidi"/>
                <w:bCs w:val="0"/>
                <w:iCs w:val="0"/>
                <w:color w:val="auto"/>
                <w:spacing w:val="0"/>
                <w:w w:val="100"/>
                <w:kern w:val="0"/>
              </w:rPr>
            </w:pPr>
            <w:r>
              <w:rPr>
                <w:rFonts w:eastAsiaTheme="minorEastAsia" w:cstheme="minorBidi"/>
                <w:bCs w:val="0"/>
                <w:iCs w:val="0"/>
                <w:color w:val="auto"/>
                <w:spacing w:val="0"/>
                <w:w w:val="100"/>
                <w:kern w:val="0"/>
              </w:rPr>
              <w:t>Will that be okay if I apply for PTO today?</w:t>
            </w:r>
          </w:p>
          <w:p w14:paraId="16FBA71E" w14:textId="77777777" w:rsidR="009455EB" w:rsidRDefault="009455EB" w:rsidP="008560EE">
            <w:pPr>
              <w:pStyle w:val="BodyText"/>
              <w:spacing w:after="120"/>
              <w:jc w:val="both"/>
            </w:pPr>
            <w:r>
              <w:t>Regards,</w:t>
            </w:r>
          </w:p>
          <w:p w14:paraId="4EEDC271" w14:textId="0DEC2B10" w:rsidR="009455EB" w:rsidRPr="008560EE" w:rsidRDefault="009455EB" w:rsidP="008560EE">
            <w:pPr>
              <w:pStyle w:val="BodyText"/>
              <w:spacing w:after="120"/>
              <w:jc w:val="both"/>
            </w:pPr>
            <w:r>
              <w:t>Jaswant</w:t>
            </w:r>
          </w:p>
        </w:tc>
      </w:tr>
    </w:tbl>
    <w:p w14:paraId="20E25F1C" w14:textId="77777777" w:rsidR="00F339D3" w:rsidRDefault="00F339D3" w:rsidP="00751B7E">
      <w:pPr>
        <w:pStyle w:val="Heading4"/>
        <w:rPr>
          <w:b/>
          <w:sz w:val="28"/>
          <w:u w:val="single"/>
        </w:rPr>
      </w:pPr>
    </w:p>
    <w:p w14:paraId="46BEA79D" w14:textId="77777777" w:rsidR="00F339D3" w:rsidRDefault="00F339D3" w:rsidP="00751B7E">
      <w:pPr>
        <w:pStyle w:val="Heading4"/>
        <w:rPr>
          <w:b/>
          <w:sz w:val="28"/>
          <w:u w:val="single"/>
        </w:rPr>
      </w:pPr>
    </w:p>
    <w:p w14:paraId="1EBAA076" w14:textId="2767734A" w:rsidR="00751B7E" w:rsidRPr="00751B7E" w:rsidRDefault="00751B7E" w:rsidP="00751B7E">
      <w:pPr>
        <w:pStyle w:val="Heading4"/>
        <w:rPr>
          <w:b/>
          <w:sz w:val="28"/>
          <w:u w:val="single"/>
        </w:rPr>
      </w:pPr>
      <w:r w:rsidRPr="00751B7E">
        <w:rPr>
          <w:b/>
          <w:sz w:val="28"/>
          <w:u w:val="single"/>
        </w:rPr>
        <w:t>Email 8</w:t>
      </w:r>
    </w:p>
    <w:p w14:paraId="78AA8C4E" w14:textId="77777777" w:rsidR="00751B7E" w:rsidRPr="00751B7E" w:rsidRDefault="00751B7E" w:rsidP="00195FF5">
      <w:pPr>
        <w:pStyle w:val="ListParagraph"/>
        <w:spacing w:after="200" w:line="276" w:lineRule="auto"/>
        <w:ind w:left="0" w:right="-1054"/>
        <w:jc w:val="both"/>
      </w:pPr>
      <w:bookmarkStart w:id="6" w:name="_Toc503951190"/>
      <w:r w:rsidRPr="00751B7E">
        <w:t xml:space="preserve">Dear </w:t>
      </w:r>
      <w:r>
        <w:t>Rupa</w:t>
      </w:r>
      <w:r w:rsidRPr="00751B7E">
        <w:t>,</w:t>
      </w:r>
    </w:p>
    <w:p w14:paraId="41D58A71" w14:textId="77777777" w:rsidR="00751B7E" w:rsidRPr="00751B7E" w:rsidRDefault="00751B7E" w:rsidP="00195FF5">
      <w:pPr>
        <w:pStyle w:val="ListParagraph"/>
        <w:ind w:left="0" w:right="-1054"/>
        <w:jc w:val="both"/>
      </w:pPr>
    </w:p>
    <w:p w14:paraId="382CDF80" w14:textId="77777777" w:rsidR="00751B7E" w:rsidRPr="00751B7E" w:rsidRDefault="00751B7E" w:rsidP="00195FF5">
      <w:pPr>
        <w:pStyle w:val="ListParagraph"/>
        <w:ind w:left="0" w:right="-1054"/>
        <w:jc w:val="both"/>
      </w:pPr>
      <w:r w:rsidRPr="00751B7E">
        <w:t xml:space="preserve">We were asked to submit retail presentation as well as documentation by </w:t>
      </w:r>
      <w:r>
        <w:t>Venkatesh before Wednesday, 11.02.11</w:t>
      </w:r>
      <w:r w:rsidRPr="00751B7E">
        <w:t>. Today we had to submit an assignment by Vijaya Sunder within 5.00 pm. Hence we would not be able to prepare the presentation as per the deadline.</w:t>
      </w:r>
    </w:p>
    <w:p w14:paraId="2C871229" w14:textId="77777777" w:rsidR="00751B7E" w:rsidRPr="00751B7E" w:rsidRDefault="00751B7E" w:rsidP="00195FF5">
      <w:pPr>
        <w:pStyle w:val="ListParagraph"/>
        <w:ind w:left="0" w:right="-1054"/>
        <w:jc w:val="both"/>
      </w:pPr>
    </w:p>
    <w:p w14:paraId="54D06E82" w14:textId="77777777" w:rsidR="00751B7E" w:rsidRPr="00751B7E" w:rsidRDefault="00751B7E" w:rsidP="00195FF5">
      <w:pPr>
        <w:pStyle w:val="ListParagraph"/>
        <w:ind w:left="0" w:right="-1054"/>
        <w:jc w:val="both"/>
      </w:pPr>
      <w:r w:rsidRPr="00751B7E">
        <w:t>On behalf of Express team I want you to postpone the presentation on Friday.</w:t>
      </w:r>
    </w:p>
    <w:p w14:paraId="5B2C533B" w14:textId="77777777" w:rsidR="00751B7E" w:rsidRPr="00751B7E" w:rsidRDefault="00751B7E" w:rsidP="00195FF5">
      <w:pPr>
        <w:pStyle w:val="ListParagraph"/>
        <w:ind w:left="0" w:right="-1054"/>
        <w:jc w:val="both"/>
      </w:pPr>
    </w:p>
    <w:p w14:paraId="4E81EEC0" w14:textId="77777777" w:rsidR="00751B7E" w:rsidRPr="00751B7E" w:rsidRDefault="00751B7E" w:rsidP="00195FF5">
      <w:pPr>
        <w:pStyle w:val="ListParagraph"/>
        <w:ind w:left="0" w:right="-1054"/>
        <w:jc w:val="both"/>
      </w:pPr>
      <w:r w:rsidRPr="00751B7E">
        <w:t>Thanks and regards,</w:t>
      </w:r>
    </w:p>
    <w:p w14:paraId="69B1204D" w14:textId="77777777" w:rsidR="00751B7E" w:rsidRPr="00F33CDA" w:rsidRDefault="00751B7E" w:rsidP="00195FF5">
      <w:pPr>
        <w:pStyle w:val="ListParagraph"/>
        <w:ind w:left="0" w:right="-1054"/>
        <w:jc w:val="both"/>
        <w:rPr>
          <w:rFonts w:ascii="Bookman Old Style" w:hAnsi="Bookman Old Style"/>
          <w:sz w:val="28"/>
        </w:rPr>
      </w:pPr>
    </w:p>
    <w:p w14:paraId="4B312109" w14:textId="77777777" w:rsidR="00751B7E" w:rsidRDefault="00751B7E" w:rsidP="00195FF5">
      <w:pPr>
        <w:pStyle w:val="ListParagraph"/>
        <w:spacing w:after="200" w:line="276" w:lineRule="auto"/>
        <w:ind w:left="0" w:right="-1054"/>
        <w:jc w:val="both"/>
      </w:pPr>
      <w:r w:rsidRPr="00751B7E">
        <w:t>Dianna Khanna</w:t>
      </w:r>
    </w:p>
    <w:p w14:paraId="36CD21CC" w14:textId="77777777" w:rsidR="00D9032E" w:rsidRDefault="00D9032E" w:rsidP="00195FF5">
      <w:pPr>
        <w:pStyle w:val="ListParagraph"/>
        <w:spacing w:after="200" w:line="276" w:lineRule="auto"/>
        <w:ind w:left="0" w:right="-1054"/>
        <w:jc w:val="both"/>
      </w:pPr>
    </w:p>
    <w:tbl>
      <w:tblPr>
        <w:tblStyle w:val="TableGrid"/>
        <w:tblW w:w="10075" w:type="dxa"/>
        <w:tblLook w:val="04A0" w:firstRow="1" w:lastRow="0" w:firstColumn="1" w:lastColumn="0" w:noHBand="0" w:noVBand="1"/>
      </w:tblPr>
      <w:tblGrid>
        <w:gridCol w:w="10075"/>
      </w:tblGrid>
      <w:tr w:rsidR="00D9032E" w14:paraId="03CEFDBF" w14:textId="77777777" w:rsidTr="00D91AF5">
        <w:tc>
          <w:tcPr>
            <w:tcW w:w="10075" w:type="dxa"/>
          </w:tcPr>
          <w:p w14:paraId="47B1C79D" w14:textId="3BC91429" w:rsidR="00F339D3" w:rsidRDefault="00F339D3" w:rsidP="00751B7E">
            <w:pPr>
              <w:pStyle w:val="ListParagraph"/>
              <w:spacing w:after="200" w:line="276" w:lineRule="auto"/>
              <w:ind w:left="0" w:right="-1054"/>
            </w:pPr>
            <w:r>
              <w:t>Subject:</w:t>
            </w:r>
            <w:r w:rsidR="005379CA">
              <w:t xml:space="preserve"> Request to Reschedule Retail Presentation- Express Team</w:t>
            </w:r>
          </w:p>
          <w:p w14:paraId="7085830A" w14:textId="77777777" w:rsidR="005B4046" w:rsidRDefault="005B4046" w:rsidP="00751B7E">
            <w:pPr>
              <w:pStyle w:val="ListParagraph"/>
              <w:spacing w:after="200" w:line="276" w:lineRule="auto"/>
              <w:ind w:left="0" w:right="-1054"/>
            </w:pPr>
          </w:p>
          <w:p w14:paraId="64769EA0" w14:textId="21AB47EA" w:rsidR="00D9032E" w:rsidRDefault="00F339D3" w:rsidP="00751B7E">
            <w:pPr>
              <w:pStyle w:val="ListParagraph"/>
              <w:spacing w:after="200" w:line="276" w:lineRule="auto"/>
              <w:ind w:left="0" w:right="-1054"/>
            </w:pPr>
            <w:r>
              <w:t>Dear Rupa,</w:t>
            </w:r>
          </w:p>
          <w:p w14:paraId="42F2B373" w14:textId="77777777" w:rsidR="00F22BF0" w:rsidRDefault="00F22BF0" w:rsidP="00751B7E">
            <w:pPr>
              <w:pStyle w:val="ListParagraph"/>
              <w:spacing w:after="200" w:line="276" w:lineRule="auto"/>
              <w:ind w:left="0" w:right="-1054"/>
            </w:pPr>
          </w:p>
          <w:p w14:paraId="548054D9" w14:textId="6DD9F312" w:rsidR="00D91AF5" w:rsidRDefault="00D91AF5" w:rsidP="00751B7E">
            <w:pPr>
              <w:pStyle w:val="ListParagraph"/>
              <w:spacing w:after="200" w:line="276" w:lineRule="auto"/>
              <w:ind w:left="0" w:right="-1054"/>
            </w:pPr>
            <w:r>
              <w:t>We were asked to submit Retail presentation as well as documentation by Venkatesh on</w:t>
            </w:r>
          </w:p>
          <w:p w14:paraId="22D2056B" w14:textId="16949D63" w:rsidR="00D91AF5" w:rsidRDefault="00D91AF5" w:rsidP="00751B7E">
            <w:pPr>
              <w:pStyle w:val="ListParagraph"/>
              <w:spacing w:after="200" w:line="276" w:lineRule="auto"/>
              <w:ind w:left="0" w:right="-1054"/>
            </w:pPr>
            <w:r>
              <w:t>February 11, 2011</w:t>
            </w:r>
            <w:r w:rsidR="00C442C5">
              <w:t xml:space="preserve">. Today we had a session with Vijaya </w:t>
            </w:r>
            <w:r w:rsidR="005379CA">
              <w:t>S</w:t>
            </w:r>
            <w:r w:rsidR="00C442C5">
              <w:t>under</w:t>
            </w:r>
            <w:r w:rsidR="005379CA">
              <w:t>,</w:t>
            </w:r>
            <w:r w:rsidR="00C442C5">
              <w:t xml:space="preserve"> and she requested us to fill in the </w:t>
            </w:r>
          </w:p>
          <w:p w14:paraId="77FB18DE" w14:textId="6CF5EEF3" w:rsidR="00C442C5" w:rsidRDefault="00C442C5" w:rsidP="00751B7E">
            <w:pPr>
              <w:pStyle w:val="ListParagraph"/>
              <w:spacing w:after="200" w:line="276" w:lineRule="auto"/>
              <w:ind w:left="0" w:right="-1054"/>
            </w:pPr>
            <w:r>
              <w:t>HR Master data by 5.00 PM today.</w:t>
            </w:r>
          </w:p>
          <w:p w14:paraId="31DCCE80" w14:textId="7EEABF77" w:rsidR="00C442C5" w:rsidRDefault="00C442C5" w:rsidP="00751B7E">
            <w:pPr>
              <w:pStyle w:val="ListParagraph"/>
              <w:spacing w:after="200" w:line="276" w:lineRule="auto"/>
              <w:ind w:left="0" w:right="-1054"/>
            </w:pPr>
          </w:p>
          <w:p w14:paraId="0EC03690" w14:textId="16DA440B" w:rsidR="00C442C5" w:rsidRDefault="00C442C5" w:rsidP="00751B7E">
            <w:pPr>
              <w:pStyle w:val="ListParagraph"/>
              <w:spacing w:after="200" w:line="276" w:lineRule="auto"/>
              <w:ind w:left="0" w:right="-1054"/>
            </w:pPr>
            <w:r>
              <w:t xml:space="preserve">We have informed Vijaya Sunder about the upcoming presentation, she requested us to reschedule  </w:t>
            </w:r>
          </w:p>
          <w:p w14:paraId="2A670821" w14:textId="598F03D8" w:rsidR="00C442C5" w:rsidRDefault="005379CA" w:rsidP="00751B7E">
            <w:pPr>
              <w:pStyle w:val="ListParagraph"/>
              <w:spacing w:after="200" w:line="276" w:lineRule="auto"/>
              <w:ind w:left="0" w:right="-1054"/>
            </w:pPr>
            <w:r>
              <w:t>Retail presentation</w:t>
            </w:r>
            <w:r w:rsidR="00C442C5">
              <w:t>.</w:t>
            </w:r>
          </w:p>
          <w:p w14:paraId="675585E7" w14:textId="56FEDFFC" w:rsidR="00C442C5" w:rsidRDefault="00C442C5" w:rsidP="00751B7E">
            <w:pPr>
              <w:pStyle w:val="ListParagraph"/>
              <w:spacing w:after="200" w:line="276" w:lineRule="auto"/>
              <w:ind w:left="0" w:right="-1054"/>
            </w:pPr>
          </w:p>
          <w:p w14:paraId="0AE3A410" w14:textId="5E6694C3" w:rsidR="00C442C5" w:rsidRDefault="00C442C5" w:rsidP="00751B7E">
            <w:pPr>
              <w:pStyle w:val="ListParagraph"/>
              <w:spacing w:after="200" w:line="276" w:lineRule="auto"/>
              <w:ind w:left="0" w:right="-1054"/>
            </w:pPr>
            <w:r>
              <w:t>On behalf of Express Team</w:t>
            </w:r>
            <w:r w:rsidR="005379CA">
              <w:t>,</w:t>
            </w:r>
            <w:r>
              <w:t xml:space="preserve"> I request you to reschedule the presentation</w:t>
            </w:r>
            <w:r w:rsidR="005379CA">
              <w:t xml:space="preserve"> on February 13, 2011</w:t>
            </w:r>
            <w:r>
              <w:t>.</w:t>
            </w:r>
          </w:p>
          <w:p w14:paraId="291084BA" w14:textId="77777777" w:rsidR="00C442C5" w:rsidRDefault="00C442C5" w:rsidP="00751B7E">
            <w:pPr>
              <w:pStyle w:val="ListParagraph"/>
              <w:spacing w:after="200" w:line="276" w:lineRule="auto"/>
              <w:ind w:left="0" w:right="-1054"/>
            </w:pPr>
          </w:p>
          <w:p w14:paraId="62691C8D" w14:textId="7579373E" w:rsidR="00D91AF5" w:rsidRDefault="00F22BF0" w:rsidP="00751B7E">
            <w:pPr>
              <w:pStyle w:val="ListParagraph"/>
              <w:spacing w:after="200" w:line="276" w:lineRule="auto"/>
              <w:ind w:left="0" w:right="-1054"/>
            </w:pPr>
            <w:proofErr w:type="gramStart"/>
            <w:r>
              <w:t>Thanks</w:t>
            </w:r>
            <w:proofErr w:type="gramEnd"/>
            <w:r>
              <w:t xml:space="preserve"> and </w:t>
            </w:r>
            <w:r w:rsidR="00D91AF5">
              <w:t>r</w:t>
            </w:r>
            <w:r>
              <w:t>egards,</w:t>
            </w:r>
          </w:p>
          <w:p w14:paraId="40B339AE" w14:textId="4F3FF646" w:rsidR="00F22BF0" w:rsidRDefault="00F22BF0" w:rsidP="00751B7E">
            <w:pPr>
              <w:pStyle w:val="ListParagraph"/>
              <w:spacing w:after="200" w:line="276" w:lineRule="auto"/>
              <w:ind w:left="0" w:right="-1054"/>
            </w:pPr>
            <w:r>
              <w:t>Dianna Khanna</w:t>
            </w:r>
          </w:p>
          <w:p w14:paraId="76966C8B" w14:textId="1CB19A3C" w:rsidR="00F339D3" w:rsidRDefault="00F339D3" w:rsidP="005A3FA1">
            <w:pPr>
              <w:pStyle w:val="ListParagraph"/>
              <w:spacing w:after="200" w:line="276" w:lineRule="auto"/>
              <w:ind w:left="0" w:right="-1054"/>
            </w:pPr>
          </w:p>
        </w:tc>
      </w:tr>
    </w:tbl>
    <w:p w14:paraId="36E93592" w14:textId="77777777" w:rsidR="00C5687E" w:rsidRPr="00B12683" w:rsidRDefault="00751B7E" w:rsidP="00B12683">
      <w:pPr>
        <w:pStyle w:val="Heading4"/>
        <w:rPr>
          <w:b/>
          <w:sz w:val="28"/>
          <w:u w:val="single"/>
        </w:rPr>
      </w:pPr>
      <w:r w:rsidRPr="00B12683">
        <w:rPr>
          <w:b/>
          <w:sz w:val="28"/>
          <w:u w:val="single"/>
        </w:rPr>
        <w:lastRenderedPageBreak/>
        <w:t>Email 9</w:t>
      </w:r>
    </w:p>
    <w:p w14:paraId="2BB8E9D2" w14:textId="77777777" w:rsidR="00751B7E" w:rsidRPr="00751B7E" w:rsidRDefault="00751B7E" w:rsidP="00195FF5">
      <w:pPr>
        <w:pStyle w:val="BodyText"/>
        <w:spacing w:after="120"/>
        <w:jc w:val="both"/>
      </w:pPr>
      <w:r w:rsidRPr="00751B7E">
        <w:t>Dear Blossom,</w:t>
      </w:r>
    </w:p>
    <w:p w14:paraId="6FEEF793" w14:textId="77777777" w:rsidR="00751B7E" w:rsidRPr="00751B7E" w:rsidRDefault="00751B7E" w:rsidP="00195FF5">
      <w:pPr>
        <w:pStyle w:val="BodyText"/>
        <w:spacing w:after="120"/>
        <w:jc w:val="both"/>
      </w:pPr>
      <w:r w:rsidRPr="00751B7E">
        <w:t>Thank you for your prompt reply.</w:t>
      </w:r>
    </w:p>
    <w:p w14:paraId="3D9CBDE2" w14:textId="77777777" w:rsidR="00751B7E" w:rsidRPr="00751B7E" w:rsidRDefault="00751B7E" w:rsidP="00195FF5">
      <w:pPr>
        <w:pStyle w:val="BodyText"/>
        <w:spacing w:after="120"/>
        <w:jc w:val="both"/>
      </w:pPr>
      <w:r w:rsidRPr="00751B7E">
        <w:t>Ganga</w:t>
      </w:r>
    </w:p>
    <w:p w14:paraId="412D6E21" w14:textId="77777777" w:rsidR="00751B7E" w:rsidRPr="00751B7E" w:rsidRDefault="00751B7E" w:rsidP="00195FF5">
      <w:pPr>
        <w:pStyle w:val="BodyText"/>
        <w:spacing w:after="120"/>
        <w:jc w:val="both"/>
      </w:pPr>
    </w:p>
    <w:p w14:paraId="06E6B877" w14:textId="77777777" w:rsidR="00751B7E" w:rsidRPr="00751B7E" w:rsidRDefault="00751B7E" w:rsidP="00195FF5">
      <w:pPr>
        <w:pStyle w:val="BodyText"/>
        <w:spacing w:after="120"/>
        <w:jc w:val="both"/>
        <w:rPr>
          <w:i/>
        </w:rPr>
      </w:pPr>
      <w:r w:rsidRPr="00751B7E">
        <w:rPr>
          <w:i/>
        </w:rPr>
        <w:t>On Thu, Feb 05, 2015 at 3:09 PM, Blossom Francis &lt;</w:t>
      </w:r>
      <w:hyperlink r:id="rId11" w:history="1">
        <w:r w:rsidRPr="00751B7E">
          <w:rPr>
            <w:i/>
            <w:color w:val="0070C0"/>
            <w:u w:val="single"/>
          </w:rPr>
          <w:t>Blossom.francis@logicinfo.com</w:t>
        </w:r>
      </w:hyperlink>
      <w:r w:rsidRPr="00751B7E">
        <w:rPr>
          <w:i/>
        </w:rPr>
        <w:t xml:space="preserve"> &gt; wrote:</w:t>
      </w:r>
    </w:p>
    <w:p w14:paraId="5C3F63DA" w14:textId="77777777" w:rsidR="00751B7E" w:rsidRPr="00751B7E" w:rsidRDefault="00751B7E" w:rsidP="00195FF5">
      <w:pPr>
        <w:pStyle w:val="BodyText"/>
        <w:spacing w:after="120"/>
        <w:jc w:val="both"/>
        <w:rPr>
          <w:i/>
        </w:rPr>
      </w:pPr>
    </w:p>
    <w:p w14:paraId="06E68BFF" w14:textId="77777777" w:rsidR="00751B7E" w:rsidRPr="00751B7E" w:rsidRDefault="00751B7E" w:rsidP="00195FF5">
      <w:pPr>
        <w:pStyle w:val="BodyText"/>
        <w:spacing w:after="120"/>
        <w:jc w:val="both"/>
        <w:rPr>
          <w:i/>
        </w:rPr>
      </w:pPr>
      <w:r w:rsidRPr="00751B7E">
        <w:rPr>
          <w:i/>
        </w:rPr>
        <w:t>Thank you for your email. I am currently out of office with limited access to email.</w:t>
      </w:r>
    </w:p>
    <w:p w14:paraId="55957B65" w14:textId="77777777" w:rsidR="00751B7E" w:rsidRDefault="001B4AD8" w:rsidP="00195FF5">
      <w:pPr>
        <w:pStyle w:val="BodyText"/>
        <w:spacing w:after="120"/>
        <w:jc w:val="both"/>
        <w:rPr>
          <w:i/>
        </w:rPr>
      </w:pPr>
      <w:r>
        <w:rPr>
          <w:i/>
        </w:rPr>
        <w:t xml:space="preserve">I will return to office on </w:t>
      </w:r>
      <w:r w:rsidR="00751B7E" w:rsidRPr="00751B7E">
        <w:rPr>
          <w:i/>
        </w:rPr>
        <w:t>February</w:t>
      </w:r>
      <w:r>
        <w:rPr>
          <w:i/>
        </w:rPr>
        <w:t xml:space="preserve"> 06</w:t>
      </w:r>
      <w:r w:rsidR="00751B7E" w:rsidRPr="00751B7E">
        <w:rPr>
          <w:i/>
        </w:rPr>
        <w:t>, 2015 and will respond to your email as soon as possible.</w:t>
      </w:r>
    </w:p>
    <w:tbl>
      <w:tblPr>
        <w:tblStyle w:val="TableGrid"/>
        <w:tblW w:w="0" w:type="auto"/>
        <w:tblLook w:val="04A0" w:firstRow="1" w:lastRow="0" w:firstColumn="1" w:lastColumn="0" w:noHBand="0" w:noVBand="1"/>
      </w:tblPr>
      <w:tblGrid>
        <w:gridCol w:w="9350"/>
      </w:tblGrid>
      <w:tr w:rsidR="00D9032E" w14:paraId="6F7E6AF6" w14:textId="77777777" w:rsidTr="00D9032E">
        <w:tc>
          <w:tcPr>
            <w:tcW w:w="9350" w:type="dxa"/>
          </w:tcPr>
          <w:p w14:paraId="62ABAFA6" w14:textId="77777777" w:rsidR="00D9032E" w:rsidRPr="00D9032E" w:rsidRDefault="00D9032E" w:rsidP="00751B7E">
            <w:pPr>
              <w:pStyle w:val="BodyText"/>
              <w:spacing w:after="120"/>
            </w:pPr>
          </w:p>
        </w:tc>
      </w:tr>
    </w:tbl>
    <w:bookmarkEnd w:id="1"/>
    <w:bookmarkEnd w:id="6"/>
    <w:p w14:paraId="5FDA62A4" w14:textId="77777777" w:rsidR="00751B7E" w:rsidRPr="00B12683" w:rsidRDefault="00B12683" w:rsidP="00B12683">
      <w:pPr>
        <w:pStyle w:val="Heading4"/>
        <w:rPr>
          <w:b/>
          <w:sz w:val="28"/>
          <w:u w:val="single"/>
        </w:rPr>
      </w:pPr>
      <w:r w:rsidRPr="00B12683">
        <w:rPr>
          <w:b/>
          <w:sz w:val="28"/>
          <w:u w:val="single"/>
        </w:rPr>
        <w:t>Email 10</w:t>
      </w:r>
    </w:p>
    <w:p w14:paraId="58071068" w14:textId="77777777" w:rsidR="00B12683" w:rsidRDefault="00B12683" w:rsidP="00195FF5">
      <w:pPr>
        <w:pStyle w:val="BodyText"/>
        <w:spacing w:after="120"/>
        <w:jc w:val="both"/>
      </w:pPr>
      <w:r w:rsidRPr="00B12683">
        <w:t>Hi Steve,</w:t>
      </w:r>
    </w:p>
    <w:p w14:paraId="220D5607" w14:textId="77777777" w:rsidR="00B12683" w:rsidRDefault="00B12683" w:rsidP="00195FF5">
      <w:pPr>
        <w:pStyle w:val="BodyText"/>
        <w:spacing w:after="120"/>
        <w:jc w:val="both"/>
      </w:pPr>
      <w:r>
        <w:t>I’m not in office today</w:t>
      </w:r>
      <w:r w:rsidR="004F2FCE">
        <w:t xml:space="preserve"> and I don’t have access to the drive in which the spreadsheet </w:t>
      </w:r>
      <w:r w:rsidR="000B7552">
        <w:t>in which the spreadsheet is present, So, u’ll have to ask someone else for the same.</w:t>
      </w:r>
    </w:p>
    <w:p w14:paraId="74AA01C3" w14:textId="77777777" w:rsidR="000B7552" w:rsidRDefault="000B7552" w:rsidP="00195FF5">
      <w:pPr>
        <w:pStyle w:val="BodyText"/>
        <w:spacing w:after="120"/>
        <w:jc w:val="both"/>
      </w:pPr>
      <w:r>
        <w:t>Thanks,</w:t>
      </w:r>
    </w:p>
    <w:p w14:paraId="39129106" w14:textId="77777777" w:rsidR="000B7552" w:rsidRDefault="000B7552" w:rsidP="00195FF5">
      <w:pPr>
        <w:pStyle w:val="BodyText"/>
        <w:spacing w:after="120"/>
        <w:jc w:val="both"/>
      </w:pPr>
      <w:r>
        <w:t>Peter</w:t>
      </w:r>
    </w:p>
    <w:tbl>
      <w:tblPr>
        <w:tblStyle w:val="TableGrid"/>
        <w:tblW w:w="0" w:type="auto"/>
        <w:tblLook w:val="04A0" w:firstRow="1" w:lastRow="0" w:firstColumn="1" w:lastColumn="0" w:noHBand="0" w:noVBand="1"/>
      </w:tblPr>
      <w:tblGrid>
        <w:gridCol w:w="9350"/>
      </w:tblGrid>
      <w:tr w:rsidR="00D9032E" w14:paraId="2AF9C3D6" w14:textId="77777777" w:rsidTr="00D9032E">
        <w:tc>
          <w:tcPr>
            <w:tcW w:w="9350" w:type="dxa"/>
          </w:tcPr>
          <w:p w14:paraId="17AA14F9" w14:textId="77777777" w:rsidR="00D9032E" w:rsidRDefault="00734F5F" w:rsidP="00B12683">
            <w:pPr>
              <w:pStyle w:val="BodyText"/>
              <w:spacing w:after="120"/>
            </w:pPr>
            <w:r>
              <w:t>Subject: Customer Integration Technical Document</w:t>
            </w:r>
          </w:p>
          <w:p w14:paraId="24090A1A" w14:textId="09D5444A" w:rsidR="00734F5F" w:rsidRDefault="00734F5F" w:rsidP="00B12683">
            <w:pPr>
              <w:pStyle w:val="BodyText"/>
              <w:spacing w:after="120"/>
            </w:pPr>
            <w:r>
              <w:t>Hi Steve,</w:t>
            </w:r>
          </w:p>
          <w:p w14:paraId="55A9913D" w14:textId="30A6584D" w:rsidR="00734F5F" w:rsidRDefault="00734F5F" w:rsidP="00B12683">
            <w:pPr>
              <w:pStyle w:val="BodyText"/>
              <w:spacing w:after="120"/>
            </w:pPr>
            <w:r>
              <w:t xml:space="preserve">Thanks for your email. As I am out of office and with no access to the drive in which the spreadsheet is </w:t>
            </w:r>
            <w:r w:rsidR="00FE4912">
              <w:t>saved</w:t>
            </w:r>
            <w:r>
              <w:t>.</w:t>
            </w:r>
          </w:p>
          <w:p w14:paraId="41FF355D" w14:textId="6E85C37A" w:rsidR="00734F5F" w:rsidRDefault="00734F5F" w:rsidP="00B12683">
            <w:pPr>
              <w:pStyle w:val="BodyText"/>
              <w:spacing w:after="120"/>
            </w:pPr>
            <w:r>
              <w:t xml:space="preserve">I have asked Bijay to </w:t>
            </w:r>
            <w:r w:rsidR="00FE4912">
              <w:t>send out the document to you. Please feel free to reach out to Bijay for any further clarification.</w:t>
            </w:r>
          </w:p>
          <w:p w14:paraId="757BB6B3" w14:textId="76EDD14E" w:rsidR="00FE4912" w:rsidRDefault="00FE4912" w:rsidP="00B12683">
            <w:pPr>
              <w:pStyle w:val="BodyText"/>
              <w:spacing w:after="120"/>
            </w:pPr>
            <w:r>
              <w:t>I will be back to work tomorrow and will connect to you over call.</w:t>
            </w:r>
          </w:p>
          <w:p w14:paraId="25C23325" w14:textId="58BD658D" w:rsidR="00FE4912" w:rsidRDefault="00FE4912" w:rsidP="00B12683">
            <w:pPr>
              <w:pStyle w:val="BodyText"/>
              <w:spacing w:after="120"/>
            </w:pPr>
            <w:r>
              <w:t>Have a good day!</w:t>
            </w:r>
          </w:p>
          <w:p w14:paraId="74EDB26D" w14:textId="71C056FE" w:rsidR="00FE4912" w:rsidRDefault="00FE4912" w:rsidP="00B12683">
            <w:pPr>
              <w:pStyle w:val="BodyText"/>
              <w:spacing w:after="120"/>
            </w:pPr>
            <w:r>
              <w:t>Regards,</w:t>
            </w:r>
          </w:p>
          <w:p w14:paraId="7AD65358" w14:textId="2D9940D0" w:rsidR="00FE4912" w:rsidRDefault="00FE4912" w:rsidP="00B12683">
            <w:pPr>
              <w:pStyle w:val="BodyText"/>
              <w:spacing w:after="120"/>
            </w:pPr>
            <w:r>
              <w:lastRenderedPageBreak/>
              <w:t>Peter</w:t>
            </w:r>
          </w:p>
          <w:p w14:paraId="18525E56" w14:textId="435B639B" w:rsidR="00734F5F" w:rsidRDefault="00734F5F" w:rsidP="00B12683">
            <w:pPr>
              <w:pStyle w:val="BodyText"/>
              <w:spacing w:after="120"/>
            </w:pPr>
          </w:p>
        </w:tc>
      </w:tr>
    </w:tbl>
    <w:p w14:paraId="4ADAC43B" w14:textId="77777777" w:rsidR="000B7552" w:rsidRPr="000B7552" w:rsidRDefault="000B7552" w:rsidP="000B7552">
      <w:pPr>
        <w:pStyle w:val="Heading4"/>
        <w:rPr>
          <w:b/>
          <w:sz w:val="28"/>
          <w:u w:val="single"/>
        </w:rPr>
      </w:pPr>
      <w:r w:rsidRPr="000B7552">
        <w:rPr>
          <w:b/>
          <w:sz w:val="28"/>
          <w:u w:val="single"/>
        </w:rPr>
        <w:lastRenderedPageBreak/>
        <w:t>Email 11</w:t>
      </w:r>
    </w:p>
    <w:p w14:paraId="45A6DCF5" w14:textId="77777777" w:rsidR="000B7552" w:rsidRDefault="000B7552" w:rsidP="00195FF5">
      <w:pPr>
        <w:pStyle w:val="BodyText"/>
        <w:spacing w:after="120"/>
        <w:jc w:val="both"/>
      </w:pPr>
      <w:r>
        <w:t>Hello Richard,</w:t>
      </w:r>
    </w:p>
    <w:p w14:paraId="2D776E75" w14:textId="77777777" w:rsidR="000B7552" w:rsidRDefault="000B7552" w:rsidP="00195FF5">
      <w:pPr>
        <w:pStyle w:val="BodyText"/>
        <w:spacing w:after="120"/>
        <w:jc w:val="both"/>
      </w:pPr>
      <w:r>
        <w:t xml:space="preserve">Good day, I would like to inform you that I would not be available for tomorrow’s soft skill session, the reason being my body and health is not not in good shape. I shall hopefully resume for work from Tuesday. And also I would like to inform you that </w:t>
      </w:r>
      <w:proofErr w:type="spellStart"/>
      <w:r>
        <w:t>i</w:t>
      </w:r>
      <w:proofErr w:type="spellEnd"/>
      <w:r>
        <w:t xml:space="preserve"> was unable to attend the soft skill session on Saturday due to unavoidable family situations.</w:t>
      </w:r>
    </w:p>
    <w:p w14:paraId="59D554F8" w14:textId="0567F3BD" w:rsidR="000B7552" w:rsidRDefault="000B7552" w:rsidP="00195FF5">
      <w:pPr>
        <w:pStyle w:val="BodyText"/>
        <w:spacing w:after="120"/>
        <w:jc w:val="both"/>
      </w:pPr>
      <w:proofErr w:type="spellStart"/>
      <w:r>
        <w:t>Thak</w:t>
      </w:r>
      <w:proofErr w:type="spellEnd"/>
      <w:r>
        <w:t xml:space="preserve"> you for your consideration and looking forward to a favourable response.</w:t>
      </w:r>
    </w:p>
    <w:p w14:paraId="68299F75" w14:textId="77777777" w:rsidR="000B7552" w:rsidRDefault="000B7552" w:rsidP="00195FF5">
      <w:pPr>
        <w:pStyle w:val="BodyText"/>
        <w:spacing w:after="120"/>
        <w:jc w:val="both"/>
      </w:pPr>
    </w:p>
    <w:p w14:paraId="1FD744E4" w14:textId="77777777" w:rsidR="000B7552" w:rsidRDefault="000B7552" w:rsidP="00195FF5">
      <w:pPr>
        <w:pStyle w:val="BodyText"/>
        <w:spacing w:after="120"/>
        <w:jc w:val="both"/>
      </w:pPr>
      <w:r>
        <w:t>With  regards,</w:t>
      </w:r>
    </w:p>
    <w:p w14:paraId="207A9C32" w14:textId="77777777" w:rsidR="000B7552" w:rsidRDefault="000B7552" w:rsidP="00195FF5">
      <w:pPr>
        <w:pStyle w:val="BodyText"/>
        <w:spacing w:after="120"/>
        <w:jc w:val="both"/>
      </w:pPr>
      <w:r>
        <w:t>James</w:t>
      </w:r>
    </w:p>
    <w:tbl>
      <w:tblPr>
        <w:tblStyle w:val="TableGrid"/>
        <w:tblW w:w="0" w:type="auto"/>
        <w:tblLook w:val="04A0" w:firstRow="1" w:lastRow="0" w:firstColumn="1" w:lastColumn="0" w:noHBand="0" w:noVBand="1"/>
      </w:tblPr>
      <w:tblGrid>
        <w:gridCol w:w="9350"/>
      </w:tblGrid>
      <w:tr w:rsidR="00D9032E" w14:paraId="5E959BAF" w14:textId="77777777" w:rsidTr="00D9032E">
        <w:tc>
          <w:tcPr>
            <w:tcW w:w="9350" w:type="dxa"/>
          </w:tcPr>
          <w:p w14:paraId="5C0FB04C" w14:textId="285B6000" w:rsidR="0052413B" w:rsidRDefault="0052413B" w:rsidP="00B12683">
            <w:pPr>
              <w:pStyle w:val="BodyText"/>
              <w:spacing w:after="120"/>
            </w:pPr>
            <w:r>
              <w:t xml:space="preserve">Subject: </w:t>
            </w:r>
            <w:r w:rsidR="00FF4A70">
              <w:t>Soft Skills Training</w:t>
            </w:r>
          </w:p>
          <w:p w14:paraId="547E9ABE" w14:textId="170896FB" w:rsidR="00FF4A70" w:rsidRDefault="00FF4A70" w:rsidP="00B12683">
            <w:pPr>
              <w:pStyle w:val="BodyText"/>
              <w:spacing w:after="120"/>
            </w:pPr>
            <w:r>
              <w:t>Hello Richard,</w:t>
            </w:r>
          </w:p>
          <w:p w14:paraId="3F94D5A1" w14:textId="196EECA7" w:rsidR="00FF4A70" w:rsidRDefault="00FF4A70" w:rsidP="00B12683">
            <w:pPr>
              <w:pStyle w:val="BodyText"/>
              <w:spacing w:after="120"/>
            </w:pPr>
            <w:r>
              <w:t>I missed to attend the session on Saturday as I was travelling with no internet access.</w:t>
            </w:r>
          </w:p>
          <w:p w14:paraId="3EFE2AC2" w14:textId="6E0B5A65" w:rsidR="00FF4A70" w:rsidRDefault="00FF4A70" w:rsidP="00B12683">
            <w:pPr>
              <w:pStyle w:val="BodyText"/>
              <w:spacing w:after="120"/>
            </w:pPr>
            <w:r>
              <w:t>Sorry for the inconvenience caused.</w:t>
            </w:r>
          </w:p>
          <w:p w14:paraId="4497C708" w14:textId="550C7387" w:rsidR="00FF4A70" w:rsidRDefault="00FF4A70" w:rsidP="00B12683">
            <w:pPr>
              <w:pStyle w:val="BodyText"/>
              <w:spacing w:after="120"/>
            </w:pPr>
            <w:r>
              <w:t>Thanks,</w:t>
            </w:r>
          </w:p>
          <w:p w14:paraId="59B8E21A" w14:textId="485491DC" w:rsidR="00FF4A70" w:rsidRDefault="00FF4A70" w:rsidP="00B12683">
            <w:pPr>
              <w:pStyle w:val="BodyText"/>
              <w:spacing w:after="120"/>
            </w:pPr>
            <w:r>
              <w:t>Madhu</w:t>
            </w:r>
          </w:p>
          <w:p w14:paraId="6F6C90BE" w14:textId="32F9B17A" w:rsidR="004D0B11" w:rsidRDefault="004D0B11" w:rsidP="00B12683">
            <w:pPr>
              <w:pStyle w:val="BodyText"/>
              <w:spacing w:after="120"/>
            </w:pPr>
          </w:p>
          <w:p w14:paraId="301A50E4" w14:textId="4395BADD" w:rsidR="004D0B11" w:rsidRDefault="004D0B11" w:rsidP="00B12683">
            <w:pPr>
              <w:pStyle w:val="BodyText"/>
              <w:spacing w:after="120"/>
            </w:pPr>
            <w:r>
              <w:t>Hi Richard,</w:t>
            </w:r>
          </w:p>
          <w:p w14:paraId="5B9EACCA" w14:textId="0DA32F51" w:rsidR="00833159" w:rsidRDefault="00FA62FA" w:rsidP="00B12683">
            <w:pPr>
              <w:pStyle w:val="BodyText"/>
              <w:spacing w:after="120"/>
            </w:pPr>
            <w:r>
              <w:t>I will not be able to attend tomorrow’s soft skill session as I am feeling sick</w:t>
            </w:r>
            <w:r w:rsidR="00833159">
              <w:t xml:space="preserve">. I will meet you once I am back to </w:t>
            </w:r>
            <w:r w:rsidR="008647A8">
              <w:t>work</w:t>
            </w:r>
            <w:r w:rsidR="00833159">
              <w:t>.</w:t>
            </w:r>
          </w:p>
          <w:p w14:paraId="33D924C4" w14:textId="69C29397" w:rsidR="00833159" w:rsidRDefault="00833159" w:rsidP="00B12683">
            <w:pPr>
              <w:pStyle w:val="BodyText"/>
              <w:spacing w:after="120"/>
            </w:pPr>
            <w:r>
              <w:t>Thanks,</w:t>
            </w:r>
          </w:p>
          <w:p w14:paraId="68A507E8" w14:textId="2874E915" w:rsidR="00833159" w:rsidRDefault="00833159" w:rsidP="00B12683">
            <w:pPr>
              <w:pStyle w:val="BodyText"/>
              <w:spacing w:after="120"/>
            </w:pPr>
            <w:r>
              <w:t>Madhu</w:t>
            </w:r>
          </w:p>
          <w:p w14:paraId="2A12EC1C" w14:textId="77777777" w:rsidR="00FA62FA" w:rsidRDefault="00FA62FA" w:rsidP="00B12683">
            <w:pPr>
              <w:pStyle w:val="BodyText"/>
              <w:spacing w:after="120"/>
            </w:pPr>
          </w:p>
          <w:p w14:paraId="1AC6FAF0" w14:textId="28F68D0F" w:rsidR="0052413B" w:rsidRDefault="0052413B" w:rsidP="00B12683">
            <w:pPr>
              <w:pStyle w:val="BodyText"/>
              <w:spacing w:after="120"/>
            </w:pPr>
          </w:p>
        </w:tc>
      </w:tr>
    </w:tbl>
    <w:p w14:paraId="2C8261E4" w14:textId="77777777" w:rsidR="000B7552" w:rsidRPr="000B7552" w:rsidRDefault="000B7552" w:rsidP="000B7552">
      <w:pPr>
        <w:pStyle w:val="Heading4"/>
        <w:rPr>
          <w:b/>
          <w:sz w:val="28"/>
          <w:u w:val="single"/>
        </w:rPr>
      </w:pPr>
      <w:r w:rsidRPr="000B7552">
        <w:rPr>
          <w:b/>
          <w:sz w:val="28"/>
          <w:u w:val="single"/>
        </w:rPr>
        <w:t>Email 12</w:t>
      </w:r>
    </w:p>
    <w:p w14:paraId="20F22F16" w14:textId="77777777" w:rsidR="000B7552" w:rsidRDefault="000B7552" w:rsidP="00C534CE">
      <w:pPr>
        <w:pStyle w:val="BodyText"/>
        <w:spacing w:after="120" w:line="276" w:lineRule="auto"/>
      </w:pPr>
      <w:r>
        <w:t>Subject: tomorrow</w:t>
      </w:r>
    </w:p>
    <w:p w14:paraId="06052EDF" w14:textId="77777777" w:rsidR="000B7552" w:rsidRDefault="000B7552" w:rsidP="00195FF5">
      <w:pPr>
        <w:pStyle w:val="BodyText"/>
        <w:spacing w:after="120" w:line="276" w:lineRule="auto"/>
        <w:jc w:val="both"/>
      </w:pPr>
      <w:r>
        <w:lastRenderedPageBreak/>
        <w:t>As you know, tomorrow afternoon</w:t>
      </w:r>
      <w:r w:rsidR="00B73EE4">
        <w:t xml:space="preserve"> we’ll be meeting to discuss the status  of all of our current projects. Sandwiches will be provided. Be sure to arrive on time and bring along the material you have been working on this week- bring enough copies for everyone. Some of these materials might include your calendars, reports, and any important emails you have sent. Also wanted to remind you </w:t>
      </w:r>
      <w:r w:rsidR="00A012A7">
        <w:t xml:space="preserve">that your expense submission is due later this week; you should submit the appropriate documents to the accounts team before they leave for the day. </w:t>
      </w:r>
    </w:p>
    <w:p w14:paraId="0FE3C641" w14:textId="77777777" w:rsidR="00A012A7" w:rsidRDefault="00A012A7" w:rsidP="00C534CE">
      <w:pPr>
        <w:pStyle w:val="BodyText"/>
        <w:spacing w:after="120" w:line="276" w:lineRule="auto"/>
      </w:pPr>
      <w:r>
        <w:t>Regards,</w:t>
      </w:r>
    </w:p>
    <w:p w14:paraId="303969A8" w14:textId="77777777" w:rsidR="00A012A7" w:rsidRDefault="00A012A7" w:rsidP="00C534CE">
      <w:pPr>
        <w:pStyle w:val="BodyText"/>
        <w:spacing w:after="120" w:line="276" w:lineRule="auto"/>
      </w:pPr>
      <w:r>
        <w:t>Jeremy</w:t>
      </w:r>
    </w:p>
    <w:tbl>
      <w:tblPr>
        <w:tblStyle w:val="TableGrid"/>
        <w:tblW w:w="0" w:type="auto"/>
        <w:tblLook w:val="04A0" w:firstRow="1" w:lastRow="0" w:firstColumn="1" w:lastColumn="0" w:noHBand="0" w:noVBand="1"/>
      </w:tblPr>
      <w:tblGrid>
        <w:gridCol w:w="9350"/>
      </w:tblGrid>
      <w:tr w:rsidR="00D9032E" w14:paraId="30058384" w14:textId="77777777" w:rsidTr="00D9032E">
        <w:tc>
          <w:tcPr>
            <w:tcW w:w="9350" w:type="dxa"/>
          </w:tcPr>
          <w:p w14:paraId="586E06CB" w14:textId="77777777" w:rsidR="00D35456" w:rsidRDefault="00D35456" w:rsidP="00D35456">
            <w:pPr>
              <w:pStyle w:val="BodyText"/>
              <w:spacing w:after="120"/>
            </w:pPr>
            <w:r>
              <w:t>Subject: Project status Meeting-April 25,2019</w:t>
            </w:r>
          </w:p>
          <w:p w14:paraId="10078186" w14:textId="77777777" w:rsidR="00D35456" w:rsidRDefault="00D35456" w:rsidP="00D35456">
            <w:pPr>
              <w:pStyle w:val="BodyText"/>
              <w:spacing w:after="120"/>
              <w:jc w:val="both"/>
            </w:pPr>
            <w:r>
              <w:t>Hi James,</w:t>
            </w:r>
          </w:p>
          <w:p w14:paraId="0B00BB1D" w14:textId="77777777" w:rsidR="00D35456" w:rsidRDefault="00D35456" w:rsidP="00D35456">
            <w:pPr>
              <w:pStyle w:val="BodyText"/>
              <w:spacing w:after="120"/>
              <w:jc w:val="both"/>
            </w:pPr>
            <w:r>
              <w:t>As we discussed, we have a meeting to discuss status of all our current Projects.</w:t>
            </w:r>
          </w:p>
          <w:p w14:paraId="3616FB50" w14:textId="77777777" w:rsidR="00D35456" w:rsidRDefault="00D35456" w:rsidP="00D35456">
            <w:pPr>
              <w:pStyle w:val="BodyText"/>
              <w:spacing w:after="120"/>
              <w:jc w:val="both"/>
            </w:pPr>
            <w:r>
              <w:t>Make sure to attend the meeting along with required documents.</w:t>
            </w:r>
          </w:p>
          <w:p w14:paraId="2AB3F33F" w14:textId="77777777" w:rsidR="00D35456" w:rsidRDefault="00D35456" w:rsidP="00D35456">
            <w:pPr>
              <w:pStyle w:val="BodyText"/>
              <w:spacing w:after="120"/>
              <w:jc w:val="both"/>
            </w:pPr>
            <w:r>
              <w:t>Thank you,</w:t>
            </w:r>
          </w:p>
          <w:p w14:paraId="548780CB" w14:textId="3E5F2935" w:rsidR="00D35456" w:rsidRDefault="00D35456" w:rsidP="00D35456">
            <w:pPr>
              <w:pStyle w:val="BodyText"/>
              <w:spacing w:after="120"/>
              <w:jc w:val="both"/>
            </w:pPr>
            <w:r>
              <w:t>Vasu</w:t>
            </w:r>
          </w:p>
          <w:p w14:paraId="63BCB7BC" w14:textId="77777777" w:rsidR="00D35456" w:rsidRDefault="00D35456" w:rsidP="00D35456">
            <w:pPr>
              <w:pStyle w:val="BodyText"/>
              <w:spacing w:after="120"/>
              <w:jc w:val="both"/>
            </w:pPr>
            <w:bookmarkStart w:id="7" w:name="_GoBack"/>
            <w:bookmarkEnd w:id="7"/>
          </w:p>
          <w:p w14:paraId="6D64BB78" w14:textId="77777777" w:rsidR="00D35456" w:rsidRDefault="00D35456" w:rsidP="00D35456">
            <w:pPr>
              <w:pStyle w:val="BodyText"/>
              <w:spacing w:after="120"/>
              <w:jc w:val="both"/>
            </w:pPr>
            <w:r>
              <w:t>Subject: Expense sheet submission-EOD</w:t>
            </w:r>
          </w:p>
          <w:p w14:paraId="4C78CE9F" w14:textId="77777777" w:rsidR="00D35456" w:rsidRDefault="00D35456" w:rsidP="00D35456">
            <w:pPr>
              <w:pStyle w:val="BodyText"/>
              <w:spacing w:after="120"/>
              <w:jc w:val="both"/>
            </w:pPr>
            <w:r>
              <w:t>Dear Team,</w:t>
            </w:r>
          </w:p>
          <w:p w14:paraId="519B967B" w14:textId="77777777" w:rsidR="00D35456" w:rsidRDefault="00D35456" w:rsidP="00D35456">
            <w:pPr>
              <w:pStyle w:val="BodyText"/>
              <w:spacing w:after="120"/>
              <w:jc w:val="both"/>
            </w:pPr>
            <w:r>
              <w:t>Request you to submit expense sheet by EOD.</w:t>
            </w:r>
          </w:p>
          <w:p w14:paraId="58E8DC07" w14:textId="77777777" w:rsidR="00D35456" w:rsidRDefault="00D35456" w:rsidP="00D35456">
            <w:pPr>
              <w:pStyle w:val="BodyText"/>
              <w:spacing w:after="120"/>
              <w:jc w:val="both"/>
            </w:pPr>
          </w:p>
          <w:p w14:paraId="784DCF3B" w14:textId="77777777" w:rsidR="00D35456" w:rsidRDefault="00D35456" w:rsidP="00D35456">
            <w:pPr>
              <w:pStyle w:val="BodyText"/>
              <w:spacing w:after="120"/>
              <w:jc w:val="both"/>
            </w:pPr>
            <w:r>
              <w:t>Regards,</w:t>
            </w:r>
          </w:p>
          <w:p w14:paraId="5C1410B4" w14:textId="77777777" w:rsidR="00D35456" w:rsidRDefault="00D35456" w:rsidP="00D35456">
            <w:pPr>
              <w:pStyle w:val="BodyText"/>
              <w:spacing w:after="120"/>
              <w:jc w:val="both"/>
            </w:pPr>
            <w:r>
              <w:t>Madhuchandra</w:t>
            </w:r>
          </w:p>
          <w:p w14:paraId="259714CB" w14:textId="77777777" w:rsidR="00D9032E" w:rsidRDefault="00D9032E" w:rsidP="00B12683">
            <w:pPr>
              <w:pStyle w:val="BodyText"/>
              <w:spacing w:after="120"/>
            </w:pPr>
          </w:p>
        </w:tc>
      </w:tr>
    </w:tbl>
    <w:p w14:paraId="5E933BA3" w14:textId="77777777" w:rsidR="00A012A7" w:rsidRDefault="00A012A7" w:rsidP="00B01903">
      <w:pPr>
        <w:pStyle w:val="Heading4"/>
        <w:rPr>
          <w:b/>
          <w:sz w:val="28"/>
          <w:u w:val="single"/>
        </w:rPr>
      </w:pPr>
      <w:r w:rsidRPr="00B01903">
        <w:rPr>
          <w:b/>
          <w:sz w:val="28"/>
          <w:u w:val="single"/>
        </w:rPr>
        <w:t>Email 13</w:t>
      </w:r>
    </w:p>
    <w:p w14:paraId="5163D081" w14:textId="77777777" w:rsidR="00B01903" w:rsidRDefault="00B01903" w:rsidP="00B01903"/>
    <w:p w14:paraId="7D42BB1A" w14:textId="77777777" w:rsidR="00B01903" w:rsidRDefault="00B01903" w:rsidP="00B01903">
      <w:r>
        <w:t>Rohan,</w:t>
      </w:r>
    </w:p>
    <w:p w14:paraId="0410D746" w14:textId="77777777" w:rsidR="00B01903" w:rsidRDefault="00B01903" w:rsidP="00B01903"/>
    <w:p w14:paraId="151F519A" w14:textId="54775988" w:rsidR="00B01903" w:rsidRDefault="00B01903" w:rsidP="00195FF5">
      <w:pPr>
        <w:spacing w:line="276" w:lineRule="auto"/>
        <w:jc w:val="both"/>
      </w:pPr>
      <w:r>
        <w:t xml:space="preserve">I’ve sent you email and also called you 2 times now and you still haven’t answered. Is something wrong with your phone? Maybe you are on vacation. Anyways I am sick tired of waiting for you to do the job. I need that employees detailed report NOW so that I can finish my work. Send it ASAP. If </w:t>
      </w:r>
      <w:proofErr w:type="gramStart"/>
      <w:r>
        <w:t>not</w:t>
      </w:r>
      <w:proofErr w:type="gramEnd"/>
      <w:r>
        <w:t xml:space="preserve"> it will lead to escalation.</w:t>
      </w:r>
    </w:p>
    <w:p w14:paraId="6D8A4B1F" w14:textId="77777777" w:rsidR="00B01903" w:rsidRDefault="00B01903" w:rsidP="00B01903"/>
    <w:p w14:paraId="6D70DDB8" w14:textId="77777777" w:rsidR="00B01903" w:rsidRDefault="00B01903" w:rsidP="00B01903">
      <w:r>
        <w:t>Rgds,</w:t>
      </w:r>
    </w:p>
    <w:p w14:paraId="1DF6C69E" w14:textId="77777777" w:rsidR="00B01903" w:rsidRDefault="00B01903" w:rsidP="00B01903">
      <w:r>
        <w:lastRenderedPageBreak/>
        <w:t>Jill</w:t>
      </w:r>
    </w:p>
    <w:tbl>
      <w:tblPr>
        <w:tblStyle w:val="TableGrid"/>
        <w:tblW w:w="0" w:type="auto"/>
        <w:tblLook w:val="04A0" w:firstRow="1" w:lastRow="0" w:firstColumn="1" w:lastColumn="0" w:noHBand="0" w:noVBand="1"/>
      </w:tblPr>
      <w:tblGrid>
        <w:gridCol w:w="9350"/>
      </w:tblGrid>
      <w:tr w:rsidR="00D9032E" w14:paraId="74D1B7BB" w14:textId="77777777" w:rsidTr="00D9032E">
        <w:tc>
          <w:tcPr>
            <w:tcW w:w="9350" w:type="dxa"/>
          </w:tcPr>
          <w:p w14:paraId="7590ABC4" w14:textId="72A1C896" w:rsidR="00AB3B47" w:rsidRDefault="00AB3B47" w:rsidP="00B01903">
            <w:r>
              <w:t>Subject:</w:t>
            </w:r>
            <w:r w:rsidR="003A2643">
              <w:t xml:space="preserve"> Employee details report- Medical Insurance</w:t>
            </w:r>
          </w:p>
          <w:p w14:paraId="4399167B" w14:textId="77777777" w:rsidR="003A2643" w:rsidRDefault="003A2643" w:rsidP="00B01903"/>
          <w:p w14:paraId="1F2E6F18" w14:textId="63004D6A" w:rsidR="00D9032E" w:rsidRDefault="00730325" w:rsidP="00B01903">
            <w:r>
              <w:t>Hi</w:t>
            </w:r>
            <w:r w:rsidR="00AB3B47">
              <w:t xml:space="preserve"> Rohan,</w:t>
            </w:r>
          </w:p>
          <w:p w14:paraId="1DA6C875" w14:textId="2264E807" w:rsidR="003A2643" w:rsidRDefault="003A2643" w:rsidP="00B01903"/>
          <w:p w14:paraId="0E02C792" w14:textId="7C904220" w:rsidR="003A2643" w:rsidRDefault="003A2643" w:rsidP="00B01903">
            <w:r>
              <w:t>Dropping this mail again as I have not received any response from you.</w:t>
            </w:r>
          </w:p>
          <w:p w14:paraId="4545D0D7" w14:textId="77777777" w:rsidR="003A2643" w:rsidRDefault="003A2643" w:rsidP="00B01903"/>
          <w:p w14:paraId="14261EE0" w14:textId="6382B9F1" w:rsidR="003A2643" w:rsidRDefault="003A2643" w:rsidP="00B01903">
            <w:r>
              <w:t>Make sure to send the document before 4:00 PM EOD. It will delay the medical insurance process if not sent.</w:t>
            </w:r>
          </w:p>
          <w:p w14:paraId="29243DED" w14:textId="6E686BBC" w:rsidR="003A2643" w:rsidRDefault="003A2643" w:rsidP="00B01903"/>
          <w:p w14:paraId="36FA05CE" w14:textId="570C66D3" w:rsidR="003A2643" w:rsidRDefault="003A2643" w:rsidP="00B01903">
            <w:r>
              <w:t>Regards,</w:t>
            </w:r>
          </w:p>
          <w:p w14:paraId="11D18260" w14:textId="14C59FCD" w:rsidR="003A2643" w:rsidRDefault="003A2643" w:rsidP="00B01903">
            <w:r>
              <w:t>Madhu</w:t>
            </w:r>
          </w:p>
          <w:p w14:paraId="3E3599F7" w14:textId="77777777" w:rsidR="00AB3B47" w:rsidRDefault="00AB3B47" w:rsidP="00B01903"/>
          <w:p w14:paraId="5368C170" w14:textId="77777777" w:rsidR="00D9032E" w:rsidRDefault="00D9032E" w:rsidP="00B01903"/>
        </w:tc>
      </w:tr>
    </w:tbl>
    <w:p w14:paraId="2C827D2B" w14:textId="77777777" w:rsidR="00711800" w:rsidRDefault="00711800" w:rsidP="00B01903"/>
    <w:p w14:paraId="25089465" w14:textId="77777777" w:rsidR="00A012A7" w:rsidRPr="008C0A15" w:rsidRDefault="00B01903" w:rsidP="00B12683">
      <w:pPr>
        <w:pStyle w:val="BodyText"/>
        <w:spacing w:after="120"/>
        <w:rPr>
          <w:rFonts w:eastAsiaTheme="majorEastAsia" w:cstheme="minorHAnsi"/>
          <w:b/>
          <w:bCs/>
          <w:iCs/>
          <w:color w:val="57595C" w:themeColor="accent4" w:themeShade="BF"/>
          <w:spacing w:val="2"/>
          <w:w w:val="105"/>
          <w:kern w:val="18"/>
          <w:sz w:val="28"/>
          <w:u w:val="single"/>
        </w:rPr>
      </w:pPr>
      <w:r w:rsidRPr="008C0A15">
        <w:rPr>
          <w:rFonts w:eastAsiaTheme="majorEastAsia" w:cstheme="minorHAnsi"/>
          <w:b/>
          <w:bCs/>
          <w:iCs/>
          <w:color w:val="57595C" w:themeColor="accent4" w:themeShade="BF"/>
          <w:spacing w:val="2"/>
          <w:w w:val="105"/>
          <w:kern w:val="18"/>
          <w:sz w:val="28"/>
          <w:u w:val="single"/>
        </w:rPr>
        <w:t>Email 14</w:t>
      </w:r>
    </w:p>
    <w:p w14:paraId="55319BE4" w14:textId="77777777" w:rsidR="00B01903" w:rsidRPr="00B01903" w:rsidRDefault="00B01903" w:rsidP="00D9032E">
      <w:pPr>
        <w:spacing w:line="480" w:lineRule="auto"/>
      </w:pPr>
      <w:r>
        <w:t xml:space="preserve">Hi </w:t>
      </w:r>
      <w:proofErr w:type="spellStart"/>
      <w:r>
        <w:t>Bindhu</w:t>
      </w:r>
      <w:proofErr w:type="spellEnd"/>
      <w:r w:rsidRPr="00B01903">
        <w:t>,</w:t>
      </w:r>
    </w:p>
    <w:p w14:paraId="6B365251" w14:textId="77777777" w:rsidR="00B01903" w:rsidRPr="00B01903" w:rsidRDefault="00B01903" w:rsidP="00D9032E">
      <w:pPr>
        <w:spacing w:line="480" w:lineRule="auto"/>
        <w:jc w:val="both"/>
      </w:pPr>
      <w:r w:rsidRPr="00B01903">
        <w:t xml:space="preserve">Apologize for missed out </w:t>
      </w:r>
      <w:r>
        <w:t>meeting</w:t>
      </w:r>
      <w:r w:rsidRPr="00B01903">
        <w:t xml:space="preserve"> invite. Let me block the calendar for </w:t>
      </w:r>
      <w:r w:rsidR="008C0A15">
        <w:t xml:space="preserve"> 4 – 4.30 pm.</w:t>
      </w:r>
    </w:p>
    <w:p w14:paraId="1E00DB20" w14:textId="77777777" w:rsidR="00B01903" w:rsidRDefault="00B01903" w:rsidP="00D9032E">
      <w:pPr>
        <w:spacing w:line="480" w:lineRule="auto"/>
        <w:jc w:val="both"/>
      </w:pPr>
      <w:r w:rsidRPr="00B01903">
        <w:t>Thanks,</w:t>
      </w:r>
    </w:p>
    <w:tbl>
      <w:tblPr>
        <w:tblStyle w:val="TableGrid"/>
        <w:tblW w:w="0" w:type="auto"/>
        <w:tblLook w:val="04A0" w:firstRow="1" w:lastRow="0" w:firstColumn="1" w:lastColumn="0" w:noHBand="0" w:noVBand="1"/>
      </w:tblPr>
      <w:tblGrid>
        <w:gridCol w:w="9350"/>
      </w:tblGrid>
      <w:tr w:rsidR="00D9032E" w14:paraId="5EE945A9" w14:textId="77777777" w:rsidTr="00D9032E">
        <w:tc>
          <w:tcPr>
            <w:tcW w:w="9350" w:type="dxa"/>
          </w:tcPr>
          <w:p w14:paraId="53B9FE74" w14:textId="486A83CE" w:rsidR="00AB3B47" w:rsidRDefault="00AB3B47" w:rsidP="008C0A15">
            <w:r>
              <w:t>Subject: Weekly Status Meeting- April 26, 2019</w:t>
            </w:r>
          </w:p>
          <w:p w14:paraId="394F54D9" w14:textId="77777777" w:rsidR="00AB3B47" w:rsidRDefault="00AB3B47" w:rsidP="008C0A15"/>
          <w:p w14:paraId="21E30B1B" w14:textId="136712BF" w:rsidR="00D9032E" w:rsidRDefault="000D4739" w:rsidP="008C0A15">
            <w:r>
              <w:t xml:space="preserve">Hi </w:t>
            </w:r>
            <w:proofErr w:type="spellStart"/>
            <w:r>
              <w:t>Bind</w:t>
            </w:r>
            <w:r w:rsidR="001832FB">
              <w:t>h</w:t>
            </w:r>
            <w:r w:rsidR="008F58F7">
              <w:t>u</w:t>
            </w:r>
            <w:proofErr w:type="spellEnd"/>
            <w:r w:rsidR="008F58F7">
              <w:t>,</w:t>
            </w:r>
          </w:p>
          <w:p w14:paraId="277834C5" w14:textId="3376C899" w:rsidR="00AB3B47" w:rsidRDefault="00AB3B47" w:rsidP="008C0A15">
            <w:pPr>
              <w:rPr>
                <w:rFonts w:ascii="Segoe UI" w:hAnsi="Segoe UI" w:cs="Segoe UI"/>
                <w:lang w:val="en-IN"/>
              </w:rPr>
            </w:pPr>
          </w:p>
          <w:p w14:paraId="6EFA5F29" w14:textId="3690BDB0" w:rsidR="00AB3B47" w:rsidRDefault="00AB3B47" w:rsidP="008C0A15">
            <w:pPr>
              <w:rPr>
                <w:rFonts w:ascii="Segoe UI" w:hAnsi="Segoe UI" w:cs="Segoe UI"/>
                <w:lang w:val="en-IN"/>
              </w:rPr>
            </w:pPr>
            <w:r>
              <w:rPr>
                <w:rFonts w:ascii="Segoe UI" w:hAnsi="Segoe UI" w:cs="Segoe UI"/>
                <w:lang w:val="en-IN"/>
              </w:rPr>
              <w:t>I will not be available to attend the meeting at 4:00 PM as I have another meeting.</w:t>
            </w:r>
          </w:p>
          <w:p w14:paraId="69C9E313" w14:textId="77777777" w:rsidR="009B5327" w:rsidRDefault="009B5327" w:rsidP="008C0A15">
            <w:pPr>
              <w:rPr>
                <w:rFonts w:ascii="Segoe UI" w:hAnsi="Segoe UI" w:cs="Segoe UI"/>
                <w:lang w:val="en-IN"/>
              </w:rPr>
            </w:pPr>
          </w:p>
          <w:p w14:paraId="68D5E070" w14:textId="01193D74" w:rsidR="00AB3B47" w:rsidRDefault="00AB3B47" w:rsidP="008C0A15">
            <w:pPr>
              <w:rPr>
                <w:rFonts w:ascii="Segoe UI" w:hAnsi="Segoe UI" w:cs="Segoe UI"/>
                <w:lang w:val="en-IN"/>
              </w:rPr>
            </w:pPr>
            <w:r>
              <w:rPr>
                <w:rFonts w:ascii="Segoe UI" w:hAnsi="Segoe UI" w:cs="Segoe UI"/>
                <w:lang w:val="en-IN"/>
              </w:rPr>
              <w:t>Will that be possible to reschedule the meeting to 4:30 PM?</w:t>
            </w:r>
          </w:p>
          <w:p w14:paraId="3B1FB0BC" w14:textId="77777777" w:rsidR="00855677" w:rsidRDefault="00855677" w:rsidP="008C0A15">
            <w:pPr>
              <w:rPr>
                <w:rFonts w:ascii="Segoe UI" w:hAnsi="Segoe UI" w:cs="Segoe UI"/>
                <w:lang w:val="en-IN"/>
              </w:rPr>
            </w:pPr>
          </w:p>
          <w:p w14:paraId="57A0DC4B" w14:textId="5710D09B" w:rsidR="0027504A" w:rsidRDefault="0027504A" w:rsidP="008C0A15">
            <w:pPr>
              <w:rPr>
                <w:rFonts w:ascii="Segoe UI" w:hAnsi="Segoe UI" w:cs="Segoe UI"/>
                <w:lang w:val="en-IN"/>
              </w:rPr>
            </w:pPr>
            <w:r>
              <w:rPr>
                <w:rFonts w:ascii="Segoe UI" w:hAnsi="Segoe UI" w:cs="Segoe UI"/>
                <w:lang w:val="en-IN"/>
              </w:rPr>
              <w:t>Thanks,</w:t>
            </w:r>
          </w:p>
          <w:p w14:paraId="4F28ED60" w14:textId="0A8E8859" w:rsidR="0027504A" w:rsidRPr="0027504A" w:rsidRDefault="0027504A" w:rsidP="008C0A15">
            <w:pPr>
              <w:rPr>
                <w:rFonts w:ascii="Segoe UI" w:hAnsi="Segoe UI" w:cs="Segoe UI"/>
                <w:lang w:val="en-IN"/>
              </w:rPr>
            </w:pPr>
            <w:r>
              <w:rPr>
                <w:rFonts w:ascii="Segoe UI" w:hAnsi="Segoe UI" w:cs="Segoe UI"/>
                <w:lang w:val="en-IN"/>
              </w:rPr>
              <w:t>Madhu</w:t>
            </w:r>
          </w:p>
          <w:p w14:paraId="1E2DD24B" w14:textId="77777777" w:rsidR="00D9032E" w:rsidRDefault="00D9032E" w:rsidP="008C0A15"/>
        </w:tc>
      </w:tr>
    </w:tbl>
    <w:p w14:paraId="36224A00" w14:textId="77777777" w:rsidR="00711800" w:rsidRDefault="00711800" w:rsidP="008C0A15"/>
    <w:p w14:paraId="5C7DA12A" w14:textId="77777777" w:rsidR="00B01903" w:rsidRPr="008C0A15" w:rsidRDefault="008C0A15" w:rsidP="008C0A15">
      <w:pPr>
        <w:pStyle w:val="BodyText"/>
        <w:spacing w:after="120"/>
        <w:rPr>
          <w:rFonts w:eastAsiaTheme="majorEastAsia" w:cstheme="minorHAnsi"/>
          <w:b/>
          <w:bCs/>
          <w:iCs/>
          <w:color w:val="57595C" w:themeColor="accent4" w:themeShade="BF"/>
          <w:spacing w:val="2"/>
          <w:w w:val="105"/>
          <w:kern w:val="18"/>
          <w:sz w:val="28"/>
          <w:u w:val="single"/>
        </w:rPr>
      </w:pPr>
      <w:r w:rsidRPr="008C0A15">
        <w:rPr>
          <w:rFonts w:eastAsiaTheme="majorEastAsia" w:cstheme="minorHAnsi"/>
          <w:b/>
          <w:bCs/>
          <w:iCs/>
          <w:color w:val="57595C" w:themeColor="accent4" w:themeShade="BF"/>
          <w:spacing w:val="2"/>
          <w:w w:val="105"/>
          <w:kern w:val="18"/>
          <w:sz w:val="28"/>
          <w:u w:val="single"/>
        </w:rPr>
        <w:t>Email 15</w:t>
      </w:r>
    </w:p>
    <w:p w14:paraId="5A9CA6D1" w14:textId="77777777" w:rsidR="008C0A15" w:rsidRDefault="008C0A15" w:rsidP="00195FF5">
      <w:pPr>
        <w:jc w:val="both"/>
      </w:pPr>
      <w:r>
        <w:t>Hi Claire,</w:t>
      </w:r>
    </w:p>
    <w:p w14:paraId="46B8829B" w14:textId="77777777" w:rsidR="008C0A15" w:rsidRDefault="008C0A15" w:rsidP="00195FF5">
      <w:pPr>
        <w:jc w:val="both"/>
      </w:pPr>
    </w:p>
    <w:p w14:paraId="2F77569E" w14:textId="77777777" w:rsidR="008C0A15" w:rsidRDefault="008C0A15" w:rsidP="00D9032E">
      <w:pPr>
        <w:spacing w:line="480" w:lineRule="auto"/>
        <w:jc w:val="both"/>
      </w:pPr>
      <w:r>
        <w:t>I am traveling out of town today evening ,I am leaving earlier from office, So I am unable to attend the meeting today. I will come back on Monday and decline the meeting invite.</w:t>
      </w:r>
    </w:p>
    <w:p w14:paraId="1042AADE" w14:textId="77777777" w:rsidR="008C0A15" w:rsidRDefault="008C0A15" w:rsidP="00195FF5">
      <w:pPr>
        <w:jc w:val="both"/>
      </w:pPr>
      <w:r>
        <w:t>Bye!</w:t>
      </w:r>
    </w:p>
    <w:p w14:paraId="68A1B45A" w14:textId="77777777" w:rsidR="008C0A15" w:rsidRDefault="008C0A15" w:rsidP="00195FF5">
      <w:pPr>
        <w:jc w:val="both"/>
      </w:pPr>
    </w:p>
    <w:p w14:paraId="1E90D942" w14:textId="77777777" w:rsidR="008C0A15" w:rsidRDefault="008C0A15" w:rsidP="00195FF5">
      <w:pPr>
        <w:jc w:val="both"/>
      </w:pPr>
      <w:r>
        <w:t>Thomas</w:t>
      </w:r>
    </w:p>
    <w:p w14:paraId="35EB766B" w14:textId="77777777" w:rsidR="008C0A15" w:rsidRDefault="008C0A15" w:rsidP="008C0A15"/>
    <w:tbl>
      <w:tblPr>
        <w:tblStyle w:val="TableGrid"/>
        <w:tblW w:w="0" w:type="auto"/>
        <w:tblLook w:val="04A0" w:firstRow="1" w:lastRow="0" w:firstColumn="1" w:lastColumn="0" w:noHBand="0" w:noVBand="1"/>
      </w:tblPr>
      <w:tblGrid>
        <w:gridCol w:w="9350"/>
      </w:tblGrid>
      <w:tr w:rsidR="00D9032E" w14:paraId="73DF5B68" w14:textId="77777777" w:rsidTr="00D9032E">
        <w:tc>
          <w:tcPr>
            <w:tcW w:w="9350" w:type="dxa"/>
          </w:tcPr>
          <w:p w14:paraId="636DA4A9" w14:textId="057AC20E" w:rsidR="008F58F7" w:rsidRDefault="008F58F7" w:rsidP="008C0A15">
            <w:pPr>
              <w:pStyle w:val="BodyText"/>
              <w:spacing w:after="120"/>
            </w:pPr>
            <w:r w:rsidRPr="008F58F7">
              <w:t>Hi Claire,</w:t>
            </w:r>
            <w:r>
              <w:t xml:space="preserve"> </w:t>
            </w:r>
          </w:p>
          <w:p w14:paraId="429D9513" w14:textId="1E3CBFF3" w:rsidR="008F58F7" w:rsidRDefault="008F58F7" w:rsidP="008C0A15">
            <w:pPr>
              <w:pStyle w:val="BodyText"/>
              <w:spacing w:after="120"/>
            </w:pPr>
            <w:r>
              <w:t>I will not be available for today’s meeting as I am travelling.</w:t>
            </w:r>
            <w:r w:rsidR="00833159">
              <w:t xml:space="preserve"> I will meet you once I am back to </w:t>
            </w:r>
            <w:r w:rsidR="00FF080A">
              <w:t>work</w:t>
            </w:r>
            <w:r w:rsidR="00833159">
              <w:t>.</w:t>
            </w:r>
          </w:p>
          <w:p w14:paraId="328471FC" w14:textId="6E451F34" w:rsidR="00833159" w:rsidRDefault="00FF080A" w:rsidP="008C0A15">
            <w:pPr>
              <w:pStyle w:val="BodyText"/>
              <w:spacing w:after="120"/>
            </w:pPr>
            <w:r>
              <w:t>Happy Weekend!</w:t>
            </w:r>
          </w:p>
          <w:p w14:paraId="2E12E212" w14:textId="20067CD4" w:rsidR="008F58F7" w:rsidRDefault="008F58F7" w:rsidP="008C0A15">
            <w:pPr>
              <w:pStyle w:val="BodyText"/>
              <w:spacing w:after="120"/>
            </w:pPr>
            <w:r>
              <w:t>Thanks,</w:t>
            </w:r>
          </w:p>
          <w:p w14:paraId="252ABE9D" w14:textId="5A939B47" w:rsidR="008F58F7" w:rsidRPr="008F58F7" w:rsidRDefault="008F58F7" w:rsidP="008C0A15">
            <w:pPr>
              <w:pStyle w:val="BodyText"/>
              <w:spacing w:after="120"/>
            </w:pPr>
            <w:r>
              <w:t>Thomas</w:t>
            </w:r>
          </w:p>
        </w:tc>
      </w:tr>
    </w:tbl>
    <w:p w14:paraId="5AC2A4D5" w14:textId="77777777" w:rsidR="00C534CE" w:rsidRDefault="00C534CE" w:rsidP="008C0A15">
      <w:pPr>
        <w:pStyle w:val="BodyText"/>
        <w:spacing w:after="120"/>
        <w:rPr>
          <w:rFonts w:eastAsiaTheme="majorEastAsia" w:cstheme="minorHAnsi"/>
          <w:b/>
          <w:bCs/>
          <w:iCs/>
          <w:color w:val="57595C" w:themeColor="accent4" w:themeShade="BF"/>
          <w:spacing w:val="2"/>
          <w:w w:val="105"/>
          <w:kern w:val="18"/>
          <w:sz w:val="28"/>
          <w:u w:val="single"/>
        </w:rPr>
      </w:pPr>
    </w:p>
    <w:p w14:paraId="783A698D" w14:textId="77777777" w:rsidR="008C0A15" w:rsidRPr="008C0A15" w:rsidRDefault="008C0A15" w:rsidP="008C0A15">
      <w:pPr>
        <w:pStyle w:val="BodyText"/>
        <w:spacing w:after="120"/>
        <w:rPr>
          <w:rFonts w:eastAsiaTheme="majorEastAsia" w:cstheme="minorHAnsi"/>
          <w:b/>
          <w:bCs/>
          <w:iCs/>
          <w:color w:val="57595C" w:themeColor="accent4" w:themeShade="BF"/>
          <w:spacing w:val="2"/>
          <w:w w:val="105"/>
          <w:kern w:val="18"/>
          <w:sz w:val="28"/>
          <w:u w:val="single"/>
        </w:rPr>
      </w:pPr>
      <w:r w:rsidRPr="008C0A15">
        <w:rPr>
          <w:rFonts w:eastAsiaTheme="majorEastAsia" w:cstheme="minorHAnsi"/>
          <w:b/>
          <w:bCs/>
          <w:iCs/>
          <w:color w:val="57595C" w:themeColor="accent4" w:themeShade="BF"/>
          <w:spacing w:val="2"/>
          <w:w w:val="105"/>
          <w:kern w:val="18"/>
          <w:sz w:val="28"/>
          <w:u w:val="single"/>
        </w:rPr>
        <w:t>Email 16</w:t>
      </w:r>
    </w:p>
    <w:p w14:paraId="73F02ED2" w14:textId="77777777" w:rsidR="008C0A15" w:rsidRDefault="008C0A15" w:rsidP="00D9032E">
      <w:pPr>
        <w:spacing w:line="480" w:lineRule="auto"/>
        <w:jc w:val="both"/>
      </w:pPr>
      <w:r>
        <w:t>Hi Karen,</w:t>
      </w:r>
    </w:p>
    <w:p w14:paraId="60411E01" w14:textId="77777777" w:rsidR="008C0A15" w:rsidRDefault="008C0A15" w:rsidP="00D9032E">
      <w:pPr>
        <w:spacing w:line="480" w:lineRule="auto"/>
        <w:jc w:val="both"/>
      </w:pPr>
      <w:r>
        <w:t xml:space="preserve">I got stuck in a production issue at XYZ client. I am </w:t>
      </w:r>
      <w:proofErr w:type="gramStart"/>
      <w:r>
        <w:t>in a position</w:t>
      </w:r>
      <w:proofErr w:type="gramEnd"/>
      <w:r>
        <w:t xml:space="preserve"> to look out that issue.</w:t>
      </w:r>
    </w:p>
    <w:p w14:paraId="3D2905F9" w14:textId="77777777" w:rsidR="008C0A15" w:rsidRDefault="008C0A15" w:rsidP="00D9032E">
      <w:pPr>
        <w:spacing w:line="480" w:lineRule="auto"/>
        <w:jc w:val="both"/>
      </w:pPr>
      <w:r>
        <w:t xml:space="preserve">Sorry for the </w:t>
      </w:r>
      <w:proofErr w:type="gramStart"/>
      <w:r>
        <w:t>last minute</w:t>
      </w:r>
      <w:proofErr w:type="gramEnd"/>
      <w:r>
        <w:t xml:space="preserve"> notice.</w:t>
      </w:r>
    </w:p>
    <w:p w14:paraId="69D6F3BA" w14:textId="77777777" w:rsidR="008C0A15" w:rsidRDefault="008C0A15" w:rsidP="00D9032E">
      <w:pPr>
        <w:spacing w:line="480" w:lineRule="auto"/>
        <w:jc w:val="both"/>
      </w:pPr>
      <w:r>
        <w:t>Regards,</w:t>
      </w:r>
    </w:p>
    <w:p w14:paraId="76511157" w14:textId="77777777" w:rsidR="008C0A15" w:rsidRDefault="008C0A15" w:rsidP="00D9032E">
      <w:pPr>
        <w:spacing w:line="480" w:lineRule="auto"/>
        <w:jc w:val="both"/>
      </w:pPr>
      <w:r>
        <w:t>Cathy</w:t>
      </w:r>
    </w:p>
    <w:p w14:paraId="1F133097" w14:textId="77777777" w:rsidR="008C0A15" w:rsidRDefault="008C0A15" w:rsidP="008C0A15"/>
    <w:tbl>
      <w:tblPr>
        <w:tblStyle w:val="TableGrid"/>
        <w:tblW w:w="0" w:type="auto"/>
        <w:tblLook w:val="04A0" w:firstRow="1" w:lastRow="0" w:firstColumn="1" w:lastColumn="0" w:noHBand="0" w:noVBand="1"/>
      </w:tblPr>
      <w:tblGrid>
        <w:gridCol w:w="9350"/>
      </w:tblGrid>
      <w:tr w:rsidR="00D9032E" w14:paraId="19FE137B" w14:textId="77777777" w:rsidTr="00D9032E">
        <w:tc>
          <w:tcPr>
            <w:tcW w:w="9350" w:type="dxa"/>
          </w:tcPr>
          <w:p w14:paraId="0BE25D35" w14:textId="77777777" w:rsidR="00045F11" w:rsidRDefault="008F58F7" w:rsidP="00B12683">
            <w:pPr>
              <w:pStyle w:val="BodyText"/>
              <w:spacing w:after="120"/>
            </w:pPr>
            <w:r>
              <w:t>Hi Karen,</w:t>
            </w:r>
          </w:p>
          <w:p w14:paraId="7A5105FF" w14:textId="01148942" w:rsidR="008F58F7" w:rsidRDefault="008F58F7" w:rsidP="00B12683">
            <w:pPr>
              <w:pStyle w:val="BodyText"/>
              <w:spacing w:after="120"/>
            </w:pPr>
            <w:r>
              <w:t xml:space="preserve">I will not be able to </w:t>
            </w:r>
            <w:r w:rsidR="00FF080A">
              <w:t xml:space="preserve">work on </w:t>
            </w:r>
            <w:r>
              <w:t xml:space="preserve">the issue you have requested as I am </w:t>
            </w:r>
            <w:r w:rsidR="00147805">
              <w:t>working on</w:t>
            </w:r>
            <w:r>
              <w:t xml:space="preserve"> production issue at KS client.</w:t>
            </w:r>
          </w:p>
          <w:p w14:paraId="2FCDFEDF" w14:textId="1D029D53" w:rsidR="00833159" w:rsidRDefault="008F58F7" w:rsidP="00B12683">
            <w:pPr>
              <w:pStyle w:val="BodyText"/>
              <w:spacing w:after="120"/>
            </w:pPr>
            <w:r>
              <w:t xml:space="preserve">I have asked </w:t>
            </w:r>
            <w:r w:rsidR="00147805">
              <w:t>Vasu</w:t>
            </w:r>
            <w:r>
              <w:t xml:space="preserve"> to help you on this. Please feel free to contact him for any further clarifications.</w:t>
            </w:r>
          </w:p>
          <w:p w14:paraId="085A2C55" w14:textId="400EC1D9" w:rsidR="003A2643" w:rsidRDefault="003A2643" w:rsidP="00B12683">
            <w:pPr>
              <w:pStyle w:val="BodyText"/>
              <w:spacing w:after="120"/>
            </w:pPr>
            <w:r>
              <w:t>Sorry for the delayed response.</w:t>
            </w:r>
          </w:p>
          <w:p w14:paraId="3923364B" w14:textId="605D0E5C" w:rsidR="00147805" w:rsidRDefault="00147805" w:rsidP="00B12683">
            <w:pPr>
              <w:pStyle w:val="BodyText"/>
              <w:spacing w:after="120"/>
            </w:pPr>
            <w:r>
              <w:t>Regards,</w:t>
            </w:r>
          </w:p>
          <w:p w14:paraId="3E3BDF9B" w14:textId="3FBDC52A" w:rsidR="008F58F7" w:rsidRDefault="00147805" w:rsidP="00B12683">
            <w:pPr>
              <w:pStyle w:val="BodyText"/>
              <w:spacing w:after="120"/>
            </w:pPr>
            <w:r>
              <w:t>Cathy</w:t>
            </w:r>
          </w:p>
        </w:tc>
      </w:tr>
    </w:tbl>
    <w:p w14:paraId="433E04D0" w14:textId="77777777" w:rsidR="000B7552" w:rsidRPr="00B12683" w:rsidRDefault="000B7552" w:rsidP="00B12683">
      <w:pPr>
        <w:pStyle w:val="BodyText"/>
        <w:spacing w:after="120"/>
      </w:pPr>
    </w:p>
    <w:sectPr w:rsidR="000B7552" w:rsidRPr="00B12683" w:rsidSect="006D123D">
      <w:headerReference w:type="default" r:id="rId12"/>
      <w:footerReference w:type="default" r:id="rId13"/>
      <w:headerReference w:type="first" r:id="rId14"/>
      <w:footerReference w:type="first" r:id="rId15"/>
      <w:pgSz w:w="12240" w:h="15840"/>
      <w:pgMar w:top="2016" w:right="1440" w:bottom="1008"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7AB79" w14:textId="77777777" w:rsidR="00673504" w:rsidRDefault="00673504" w:rsidP="002A6971">
      <w:r>
        <w:separator/>
      </w:r>
    </w:p>
    <w:p w14:paraId="131A2271" w14:textId="77777777" w:rsidR="00673504" w:rsidRDefault="00673504" w:rsidP="002A6971"/>
  </w:endnote>
  <w:endnote w:type="continuationSeparator" w:id="0">
    <w:p w14:paraId="055E63E6" w14:textId="77777777" w:rsidR="00673504" w:rsidRDefault="00673504" w:rsidP="002A6971">
      <w:r>
        <w:continuationSeparator/>
      </w:r>
    </w:p>
    <w:p w14:paraId="112B1658" w14:textId="77777777" w:rsidR="00673504" w:rsidRDefault="00673504"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AE762D" w:rsidRPr="00AE762D" w14:paraId="7B658FE5" w14:textId="77777777" w:rsidTr="003F5285">
      <w:trPr>
        <w:trHeight w:val="80"/>
      </w:trPr>
      <w:tc>
        <w:tcPr>
          <w:tcW w:w="1364" w:type="dxa"/>
          <w:vAlign w:val="center"/>
        </w:tcPr>
        <w:p w14:paraId="3EE18266" w14:textId="77777777" w:rsidR="003F5285" w:rsidRPr="00AE762D" w:rsidRDefault="003F5285" w:rsidP="00AE762D">
          <w:pPr>
            <w:pStyle w:val="Footer"/>
          </w:pPr>
          <w:r w:rsidRPr="00AE762D">
            <w:t xml:space="preserve">Page </w:t>
          </w:r>
          <w:r w:rsidRPr="00AE762D">
            <w:rPr>
              <w:rStyle w:val="PageNumber"/>
            </w:rPr>
            <w:fldChar w:fldCharType="begin"/>
          </w:r>
          <w:r w:rsidRPr="00AE762D">
            <w:rPr>
              <w:rStyle w:val="PageNumber"/>
            </w:rPr>
            <w:instrText xml:space="preserve"> PAGE  \* Arabic </w:instrText>
          </w:r>
          <w:r w:rsidRPr="00AE762D">
            <w:rPr>
              <w:rStyle w:val="PageNumber"/>
            </w:rPr>
            <w:fldChar w:fldCharType="separate"/>
          </w:r>
          <w:r w:rsidR="00A30D80">
            <w:rPr>
              <w:rStyle w:val="PageNumber"/>
              <w:noProof/>
            </w:rPr>
            <w:t>2</w:t>
          </w:r>
          <w:r w:rsidRPr="00AE762D">
            <w:rPr>
              <w:rStyle w:val="PageNumber"/>
            </w:rPr>
            <w:fldChar w:fldCharType="end"/>
          </w:r>
          <w:r w:rsidRPr="00AE762D">
            <w:rPr>
              <w:rStyle w:val="PageNumber"/>
            </w:rPr>
            <w:t xml:space="preserve"> of </w:t>
          </w:r>
          <w:r w:rsidRPr="00AE762D">
            <w:rPr>
              <w:rStyle w:val="PageNumber"/>
            </w:rPr>
            <w:fldChar w:fldCharType="begin"/>
          </w:r>
          <w:r w:rsidRPr="00AE762D">
            <w:rPr>
              <w:rStyle w:val="PageNumber"/>
            </w:rPr>
            <w:instrText xml:space="preserve"> NUMPAGES </w:instrText>
          </w:r>
          <w:r w:rsidRPr="00AE762D">
            <w:rPr>
              <w:rStyle w:val="PageNumber"/>
            </w:rPr>
            <w:fldChar w:fldCharType="separate"/>
          </w:r>
          <w:r w:rsidR="00A30D80">
            <w:rPr>
              <w:rStyle w:val="PageNumber"/>
              <w:noProof/>
            </w:rPr>
            <w:t>5</w:t>
          </w:r>
          <w:r w:rsidRPr="00AE762D">
            <w:rPr>
              <w:rStyle w:val="PageNumber"/>
            </w:rPr>
            <w:fldChar w:fldCharType="end"/>
          </w:r>
        </w:p>
      </w:tc>
      <w:tc>
        <w:tcPr>
          <w:tcW w:w="7996" w:type="dxa"/>
          <w:vAlign w:val="center"/>
        </w:tcPr>
        <w:p w14:paraId="6C545C4B" w14:textId="77777777" w:rsidR="003F5285" w:rsidRPr="00AE762D" w:rsidRDefault="003F5285" w:rsidP="00AE762D">
          <w:pPr>
            <w:pStyle w:val="Footer"/>
            <w:jc w:val="right"/>
          </w:pPr>
          <w:r w:rsidRPr="00AE762D">
            <w:t>© 201</w:t>
          </w:r>
          <w:r w:rsidR="00711800">
            <w:t>9</w:t>
          </w:r>
          <w:r w:rsidRPr="00AE762D">
            <w:t xml:space="preserve"> Logic Information Systems, Inc. All Rights Reserved.</w:t>
          </w:r>
        </w:p>
      </w:tc>
    </w:tr>
  </w:tbl>
  <w:p w14:paraId="024E3EB4" w14:textId="77777777" w:rsidR="003F5285" w:rsidRPr="006D123D" w:rsidRDefault="003F5285" w:rsidP="00AE762D">
    <w:pPr>
      <w:pStyle w:val="Footer"/>
      <w:rPr>
        <w:sz w:val="2"/>
        <w:szCs w:val="2"/>
      </w:rPr>
    </w:pPr>
  </w:p>
  <w:p w14:paraId="0EC83245" w14:textId="77777777" w:rsidR="003F5285" w:rsidRDefault="003F5285"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6D123D" w:rsidRPr="00AE762D" w14:paraId="6D0AF6A9" w14:textId="77777777" w:rsidTr="00BC0CF2">
      <w:trPr>
        <w:trHeight w:val="80"/>
      </w:trPr>
      <w:tc>
        <w:tcPr>
          <w:tcW w:w="1364" w:type="dxa"/>
          <w:vAlign w:val="center"/>
        </w:tcPr>
        <w:p w14:paraId="4F33B082" w14:textId="77777777" w:rsidR="006D123D" w:rsidRPr="00AE762D" w:rsidRDefault="006D123D" w:rsidP="006D123D">
          <w:pPr>
            <w:pStyle w:val="Footer"/>
          </w:pPr>
          <w:r w:rsidRPr="00AE762D">
            <w:t xml:space="preserve">Page </w:t>
          </w:r>
          <w:r w:rsidRPr="00AE762D">
            <w:rPr>
              <w:rStyle w:val="PageNumber"/>
            </w:rPr>
            <w:fldChar w:fldCharType="begin"/>
          </w:r>
          <w:r w:rsidRPr="00AE762D">
            <w:rPr>
              <w:rStyle w:val="PageNumber"/>
            </w:rPr>
            <w:instrText xml:space="preserve"> PAGE  \* Arabic </w:instrText>
          </w:r>
          <w:r w:rsidRPr="00AE762D">
            <w:rPr>
              <w:rStyle w:val="PageNumber"/>
            </w:rPr>
            <w:fldChar w:fldCharType="separate"/>
          </w:r>
          <w:r w:rsidR="00A30D80">
            <w:rPr>
              <w:rStyle w:val="PageNumber"/>
              <w:noProof/>
            </w:rPr>
            <w:t>1</w:t>
          </w:r>
          <w:r w:rsidRPr="00AE762D">
            <w:rPr>
              <w:rStyle w:val="PageNumber"/>
            </w:rPr>
            <w:fldChar w:fldCharType="end"/>
          </w:r>
          <w:r w:rsidRPr="00AE762D">
            <w:rPr>
              <w:rStyle w:val="PageNumber"/>
            </w:rPr>
            <w:t xml:space="preserve"> of </w:t>
          </w:r>
          <w:r w:rsidRPr="00AE762D">
            <w:rPr>
              <w:rStyle w:val="PageNumber"/>
            </w:rPr>
            <w:fldChar w:fldCharType="begin"/>
          </w:r>
          <w:r w:rsidRPr="00AE762D">
            <w:rPr>
              <w:rStyle w:val="PageNumber"/>
            </w:rPr>
            <w:instrText xml:space="preserve"> NUMPAGES </w:instrText>
          </w:r>
          <w:r w:rsidRPr="00AE762D">
            <w:rPr>
              <w:rStyle w:val="PageNumber"/>
            </w:rPr>
            <w:fldChar w:fldCharType="separate"/>
          </w:r>
          <w:r w:rsidR="00A30D80">
            <w:rPr>
              <w:rStyle w:val="PageNumber"/>
              <w:noProof/>
            </w:rPr>
            <w:t>5</w:t>
          </w:r>
          <w:r w:rsidRPr="00AE762D">
            <w:rPr>
              <w:rStyle w:val="PageNumber"/>
            </w:rPr>
            <w:fldChar w:fldCharType="end"/>
          </w:r>
        </w:p>
      </w:tc>
      <w:tc>
        <w:tcPr>
          <w:tcW w:w="7996" w:type="dxa"/>
          <w:vAlign w:val="center"/>
        </w:tcPr>
        <w:p w14:paraId="0D075315" w14:textId="77777777" w:rsidR="006D123D" w:rsidRPr="00AE762D" w:rsidRDefault="006D123D" w:rsidP="006D123D">
          <w:pPr>
            <w:pStyle w:val="Footer"/>
            <w:jc w:val="right"/>
          </w:pPr>
          <w:r w:rsidRPr="00AE762D">
            <w:t>© 2018 Logic Information Systems, Inc. All Rights Reserved.</w:t>
          </w:r>
        </w:p>
      </w:tc>
    </w:tr>
  </w:tbl>
  <w:p w14:paraId="58A5ADC6" w14:textId="77777777" w:rsidR="003F5285" w:rsidRPr="006D123D" w:rsidRDefault="00F96DCE" w:rsidP="00AE762D">
    <w:pPr>
      <w:pStyle w:val="Footer"/>
      <w:rPr>
        <w:sz w:val="2"/>
        <w:szCs w:val="2"/>
      </w:rPr>
    </w:pPr>
    <w:r w:rsidRPr="006D123D">
      <w:rPr>
        <w:noProof/>
        <w:sz w:val="2"/>
        <w:szCs w:val="2"/>
      </w:rPr>
      <w:drawing>
        <wp:anchor distT="0" distB="0" distL="114300" distR="114300" simplePos="0" relativeHeight="251661312" behindDoc="1" locked="0" layoutInCell="1" allowOverlap="1" wp14:anchorId="1AB682E2" wp14:editId="66C7C5F5">
          <wp:simplePos x="0" y="0"/>
          <wp:positionH relativeFrom="page">
            <wp:align>right</wp:align>
          </wp:positionH>
          <wp:positionV relativeFrom="page">
            <wp:align>bottom</wp:align>
          </wp:positionV>
          <wp:extent cx="3072384" cy="162763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9D878" w14:textId="77777777" w:rsidR="00673504" w:rsidRDefault="00673504" w:rsidP="002A6971">
      <w:r>
        <w:separator/>
      </w:r>
    </w:p>
    <w:p w14:paraId="13821DDB" w14:textId="77777777" w:rsidR="00673504" w:rsidRDefault="00673504" w:rsidP="002A6971"/>
  </w:footnote>
  <w:footnote w:type="continuationSeparator" w:id="0">
    <w:p w14:paraId="4276A375" w14:textId="77777777" w:rsidR="00673504" w:rsidRDefault="00673504" w:rsidP="002A6971">
      <w:r>
        <w:continuationSeparator/>
      </w:r>
    </w:p>
    <w:p w14:paraId="5C698603" w14:textId="77777777" w:rsidR="00673504" w:rsidRDefault="00673504"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3"/>
      <w:gridCol w:w="7677"/>
    </w:tblGrid>
    <w:tr w:rsidR="003F5285" w:rsidRPr="00E61567" w14:paraId="719BDCE8" w14:textId="77777777" w:rsidTr="00E61567">
      <w:tc>
        <w:tcPr>
          <w:tcW w:w="1710" w:type="dxa"/>
        </w:tcPr>
        <w:p w14:paraId="7BD90476" w14:textId="77777777" w:rsidR="003F5285" w:rsidRDefault="003F5285" w:rsidP="002A6971">
          <w:pPr>
            <w:pStyle w:val="Header"/>
          </w:pPr>
          <w:r>
            <w:rPr>
              <w:noProof/>
            </w:rPr>
            <w:drawing>
              <wp:inline distT="0" distB="0" distL="0" distR="0" wp14:anchorId="6910413F" wp14:editId="2FA3F3CA">
                <wp:extent cx="904234" cy="522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F8D0F96" w14:textId="77777777" w:rsidR="003F5285" w:rsidRPr="00E61567" w:rsidRDefault="00D9032E" w:rsidP="002A6971">
          <w:pPr>
            <w:pStyle w:val="Header"/>
          </w:pPr>
          <w:r>
            <w:t>Writing Business Email</w:t>
          </w:r>
        </w:p>
      </w:tc>
    </w:tr>
  </w:tbl>
  <w:p w14:paraId="0376B44F" w14:textId="77777777" w:rsidR="003F5285" w:rsidRPr="00612FAC" w:rsidRDefault="003F5285"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3"/>
      <w:gridCol w:w="7677"/>
    </w:tblGrid>
    <w:tr w:rsidR="006D123D" w:rsidRPr="00E61567" w14:paraId="6267696B" w14:textId="77777777" w:rsidTr="00BC0CF2">
      <w:tc>
        <w:tcPr>
          <w:tcW w:w="1710" w:type="dxa"/>
        </w:tcPr>
        <w:p w14:paraId="16012B0F" w14:textId="77777777" w:rsidR="006D123D" w:rsidRDefault="006D123D" w:rsidP="006D123D">
          <w:pPr>
            <w:pStyle w:val="Header"/>
            <w:jc w:val="left"/>
          </w:pPr>
          <w:r>
            <w:rPr>
              <w:noProof/>
            </w:rPr>
            <w:drawing>
              <wp:inline distT="0" distB="0" distL="0" distR="0" wp14:anchorId="3FCC676C" wp14:editId="1FA86850">
                <wp:extent cx="904234" cy="522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5DDA09C" w14:textId="77777777" w:rsidR="006D123D" w:rsidRPr="00E61567" w:rsidRDefault="00711800" w:rsidP="006D123D">
          <w:pPr>
            <w:pStyle w:val="Header"/>
          </w:pPr>
          <w:r>
            <w:t>Writing Business</w:t>
          </w:r>
          <w:r w:rsidR="0060519C">
            <w:t xml:space="preserve"> Email </w:t>
          </w:r>
        </w:p>
      </w:tc>
    </w:tr>
  </w:tbl>
  <w:p w14:paraId="34442B87" w14:textId="77777777" w:rsidR="00AE762D" w:rsidRPr="006D123D" w:rsidRDefault="00AE762D" w:rsidP="006D123D">
    <w:pPr>
      <w:pStyle w:val="Header"/>
      <w:jc w:val="left"/>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902D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90E4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161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BCE8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8D69B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06FD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9A36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5C35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BEB2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6F0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E0219"/>
    <w:multiLevelType w:val="hybridMultilevel"/>
    <w:tmpl w:val="8F66C76C"/>
    <w:lvl w:ilvl="0" w:tplc="0B54F9EC">
      <w:start w:val="1"/>
      <w:numFmt w:val="bullet"/>
      <w:pStyle w:val="List-Bulleted"/>
      <w:lvlText w:val=""/>
      <w:lvlJc w:val="left"/>
      <w:pPr>
        <w:ind w:left="720" w:hanging="360"/>
      </w:pPr>
      <w:rPr>
        <w:rFonts w:ascii="Symbol" w:hAnsi="Symbol" w:hint="default"/>
        <w:color w:val="FFC72C" w:themeColor="accent3"/>
        <w:w w:val="100"/>
        <w:position w:val="-4"/>
        <w:sz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D1AC4"/>
    <w:multiLevelType w:val="hybridMultilevel"/>
    <w:tmpl w:val="37EA5D5A"/>
    <w:lvl w:ilvl="0" w:tplc="839EDC8A">
      <w:start w:val="1"/>
      <w:numFmt w:val="decimal"/>
      <w:lvlText w:val="%1."/>
      <w:lvlJc w:val="left"/>
      <w:pPr>
        <w:ind w:left="720" w:hanging="360"/>
      </w:pPr>
      <w:rPr>
        <w:rFonts w:hint="default"/>
        <w:b/>
        <w:i w:val="0"/>
        <w:color w:val="425563"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3705"/>
    <w:multiLevelType w:val="hybridMultilevel"/>
    <w:tmpl w:val="D92A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8092C"/>
    <w:multiLevelType w:val="multilevel"/>
    <w:tmpl w:val="27C29F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422058"/>
    <w:multiLevelType w:val="multilevel"/>
    <w:tmpl w:val="208AAB84"/>
    <w:numStyleLink w:val="Logic2018"/>
  </w:abstractNum>
  <w:abstractNum w:abstractNumId="16" w15:restartNumberingAfterBreak="0">
    <w:nsid w:val="687350E6"/>
    <w:multiLevelType w:val="hybridMultilevel"/>
    <w:tmpl w:val="769E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354B15"/>
    <w:multiLevelType w:val="hybridMultilevel"/>
    <w:tmpl w:val="0D3AA5CC"/>
    <w:lvl w:ilvl="0" w:tplc="068A14A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BA3726"/>
    <w:multiLevelType w:val="hybridMultilevel"/>
    <w:tmpl w:val="5240D6EA"/>
    <w:lvl w:ilvl="0" w:tplc="C5C4805C">
      <w:start w:val="1"/>
      <w:numFmt w:val="bullet"/>
      <w:lvlText w:val=""/>
      <w:lvlJc w:val="left"/>
      <w:pPr>
        <w:ind w:left="720" w:hanging="360"/>
      </w:pPr>
      <w:rPr>
        <w:rFonts w:ascii="Symbol" w:hAnsi="Symbol" w:hint="default"/>
        <w:color w:val="FFC72C" w:themeColor="accent3"/>
        <w:w w:val="100"/>
        <w:sz w:val="28"/>
      </w:rPr>
    </w:lvl>
    <w:lvl w:ilvl="1" w:tplc="BAF61142">
      <w:start w:val="1"/>
      <w:numFmt w:val="bullet"/>
      <w:lvlText w:val=""/>
      <w:lvlJc w:val="left"/>
      <w:pPr>
        <w:ind w:left="1440" w:hanging="360"/>
      </w:pPr>
      <w:rPr>
        <w:rFonts w:ascii="Symbol" w:hAnsi="Symbol" w:hint="default"/>
        <w:color w:val="425563" w:themeColor="text2"/>
        <w:position w:val="-2"/>
        <w:sz w:val="28"/>
      </w:rPr>
    </w:lvl>
    <w:lvl w:ilvl="2" w:tplc="92D22A9E">
      <w:start w:val="1"/>
      <w:numFmt w:val="bullet"/>
      <w:lvlText w:val="o"/>
      <w:lvlJc w:val="left"/>
      <w:pPr>
        <w:ind w:left="2160" w:hanging="360"/>
      </w:pPr>
      <w:rPr>
        <w:rFonts w:ascii="Segoe UI" w:hAnsi="Segoe UI" w:hint="default"/>
        <w:b/>
        <w:i w:val="0"/>
        <w:color w:val="425563" w:themeColor="text2"/>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0"/>
  </w:num>
  <w:num w:numId="4">
    <w:abstractNumId w:val="11"/>
  </w:num>
  <w:num w:numId="5">
    <w:abstractNumId w:val="15"/>
  </w:num>
  <w:num w:numId="6">
    <w:abstractNumId w:val="12"/>
  </w:num>
  <w:num w:numId="7">
    <w:abstractNumId w:val="18"/>
  </w:num>
  <w:num w:numId="8">
    <w:abstractNumId w:val="10"/>
    <w:lvlOverride w:ilvl="0">
      <w:startOverride w:val="1"/>
    </w:lvlOverride>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7B"/>
    <w:rsid w:val="00045F11"/>
    <w:rsid w:val="00081625"/>
    <w:rsid w:val="000B7552"/>
    <w:rsid w:val="000D3823"/>
    <w:rsid w:val="000D4739"/>
    <w:rsid w:val="000F3FA7"/>
    <w:rsid w:val="000F468B"/>
    <w:rsid w:val="00100C0B"/>
    <w:rsid w:val="00111BA5"/>
    <w:rsid w:val="0014050C"/>
    <w:rsid w:val="00147805"/>
    <w:rsid w:val="00157751"/>
    <w:rsid w:val="00170BF0"/>
    <w:rsid w:val="00182414"/>
    <w:rsid w:val="001832FB"/>
    <w:rsid w:val="0018686E"/>
    <w:rsid w:val="00195FF5"/>
    <w:rsid w:val="001B4AD8"/>
    <w:rsid w:val="001D7381"/>
    <w:rsid w:val="00237984"/>
    <w:rsid w:val="0027504A"/>
    <w:rsid w:val="00276E6F"/>
    <w:rsid w:val="00285541"/>
    <w:rsid w:val="00295F7D"/>
    <w:rsid w:val="002A6971"/>
    <w:rsid w:val="002A79E4"/>
    <w:rsid w:val="002F4E4F"/>
    <w:rsid w:val="00331BF2"/>
    <w:rsid w:val="00354296"/>
    <w:rsid w:val="0036154B"/>
    <w:rsid w:val="00386241"/>
    <w:rsid w:val="003953C0"/>
    <w:rsid w:val="003A2643"/>
    <w:rsid w:val="003B4958"/>
    <w:rsid w:val="003F04D7"/>
    <w:rsid w:val="003F5285"/>
    <w:rsid w:val="00476957"/>
    <w:rsid w:val="00492130"/>
    <w:rsid w:val="004D0B11"/>
    <w:rsid w:val="004E2A42"/>
    <w:rsid w:val="004F2FCE"/>
    <w:rsid w:val="0050411A"/>
    <w:rsid w:val="005222A2"/>
    <w:rsid w:val="0052413B"/>
    <w:rsid w:val="005379CA"/>
    <w:rsid w:val="00543062"/>
    <w:rsid w:val="0057057C"/>
    <w:rsid w:val="00590002"/>
    <w:rsid w:val="005A3FA1"/>
    <w:rsid w:val="005B4046"/>
    <w:rsid w:val="005C3A51"/>
    <w:rsid w:val="0060519C"/>
    <w:rsid w:val="00612FAC"/>
    <w:rsid w:val="006405A1"/>
    <w:rsid w:val="00673504"/>
    <w:rsid w:val="00685048"/>
    <w:rsid w:val="006B1DA3"/>
    <w:rsid w:val="006D123D"/>
    <w:rsid w:val="006D5933"/>
    <w:rsid w:val="00711800"/>
    <w:rsid w:val="00723EEA"/>
    <w:rsid w:val="00730325"/>
    <w:rsid w:val="00734F5F"/>
    <w:rsid w:val="00741EA2"/>
    <w:rsid w:val="00742BDD"/>
    <w:rsid w:val="00751B7E"/>
    <w:rsid w:val="007620AC"/>
    <w:rsid w:val="00764556"/>
    <w:rsid w:val="00782641"/>
    <w:rsid w:val="007A5C3B"/>
    <w:rsid w:val="007C1CE7"/>
    <w:rsid w:val="007C2FE2"/>
    <w:rsid w:val="007D3DA0"/>
    <w:rsid w:val="007D69C9"/>
    <w:rsid w:val="007F7B15"/>
    <w:rsid w:val="00817CAD"/>
    <w:rsid w:val="0082522B"/>
    <w:rsid w:val="00833159"/>
    <w:rsid w:val="00846B5E"/>
    <w:rsid w:val="00855677"/>
    <w:rsid w:val="008560EE"/>
    <w:rsid w:val="00862877"/>
    <w:rsid w:val="008647A8"/>
    <w:rsid w:val="008976A5"/>
    <w:rsid w:val="008A34D5"/>
    <w:rsid w:val="008B585C"/>
    <w:rsid w:val="008C0A15"/>
    <w:rsid w:val="008F58F7"/>
    <w:rsid w:val="009034AD"/>
    <w:rsid w:val="009232C2"/>
    <w:rsid w:val="009406FF"/>
    <w:rsid w:val="009455EB"/>
    <w:rsid w:val="009528E2"/>
    <w:rsid w:val="0097675F"/>
    <w:rsid w:val="00977D64"/>
    <w:rsid w:val="00982553"/>
    <w:rsid w:val="009A4688"/>
    <w:rsid w:val="009B15C7"/>
    <w:rsid w:val="009B5327"/>
    <w:rsid w:val="009C5A60"/>
    <w:rsid w:val="009C7942"/>
    <w:rsid w:val="00A012A7"/>
    <w:rsid w:val="00A06366"/>
    <w:rsid w:val="00A218B0"/>
    <w:rsid w:val="00A30D80"/>
    <w:rsid w:val="00A31A40"/>
    <w:rsid w:val="00A32ADF"/>
    <w:rsid w:val="00A6730C"/>
    <w:rsid w:val="00A67358"/>
    <w:rsid w:val="00A70D64"/>
    <w:rsid w:val="00A969D8"/>
    <w:rsid w:val="00AA0615"/>
    <w:rsid w:val="00AB1114"/>
    <w:rsid w:val="00AB1D8A"/>
    <w:rsid w:val="00AB3B47"/>
    <w:rsid w:val="00AD28D9"/>
    <w:rsid w:val="00AE065B"/>
    <w:rsid w:val="00AE762D"/>
    <w:rsid w:val="00B01903"/>
    <w:rsid w:val="00B12683"/>
    <w:rsid w:val="00B40580"/>
    <w:rsid w:val="00B43AAF"/>
    <w:rsid w:val="00B654AB"/>
    <w:rsid w:val="00B73851"/>
    <w:rsid w:val="00B73EE4"/>
    <w:rsid w:val="00B821CE"/>
    <w:rsid w:val="00BB1856"/>
    <w:rsid w:val="00BB4CC9"/>
    <w:rsid w:val="00BF0D1F"/>
    <w:rsid w:val="00BF6203"/>
    <w:rsid w:val="00C038EA"/>
    <w:rsid w:val="00C442C5"/>
    <w:rsid w:val="00C534CE"/>
    <w:rsid w:val="00C5687E"/>
    <w:rsid w:val="00C97998"/>
    <w:rsid w:val="00C979CE"/>
    <w:rsid w:val="00CD2F7A"/>
    <w:rsid w:val="00D10135"/>
    <w:rsid w:val="00D12185"/>
    <w:rsid w:val="00D30A7B"/>
    <w:rsid w:val="00D35456"/>
    <w:rsid w:val="00D9032E"/>
    <w:rsid w:val="00D917ED"/>
    <w:rsid w:val="00D91AF5"/>
    <w:rsid w:val="00DB429A"/>
    <w:rsid w:val="00DB708A"/>
    <w:rsid w:val="00DD4FF6"/>
    <w:rsid w:val="00DE48A4"/>
    <w:rsid w:val="00DF2F18"/>
    <w:rsid w:val="00E0471E"/>
    <w:rsid w:val="00E2212E"/>
    <w:rsid w:val="00E36800"/>
    <w:rsid w:val="00E42944"/>
    <w:rsid w:val="00E61567"/>
    <w:rsid w:val="00E65037"/>
    <w:rsid w:val="00E66DEC"/>
    <w:rsid w:val="00E67956"/>
    <w:rsid w:val="00E74032"/>
    <w:rsid w:val="00E75E6C"/>
    <w:rsid w:val="00E76E5C"/>
    <w:rsid w:val="00E93AC3"/>
    <w:rsid w:val="00EB41BA"/>
    <w:rsid w:val="00EE3DD3"/>
    <w:rsid w:val="00F15595"/>
    <w:rsid w:val="00F21F8B"/>
    <w:rsid w:val="00F22BF0"/>
    <w:rsid w:val="00F339D3"/>
    <w:rsid w:val="00F4152D"/>
    <w:rsid w:val="00F42F15"/>
    <w:rsid w:val="00F85D35"/>
    <w:rsid w:val="00F91E89"/>
    <w:rsid w:val="00F96DCE"/>
    <w:rsid w:val="00FA62FA"/>
    <w:rsid w:val="00FB579D"/>
    <w:rsid w:val="00FE4912"/>
    <w:rsid w:val="00FF080A"/>
    <w:rsid w:val="00FF121D"/>
    <w:rsid w:val="00FF4A70"/>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CAA248"/>
  <w14:defaultImageDpi w14:val="330"/>
  <w15:docId w15:val="{E44D5BBC-91F6-408D-BAEA-89A9E67C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71"/>
    <w:pPr>
      <w:spacing w:before="0" w:after="0" w:line="240" w:lineRule="auto"/>
    </w:pPr>
    <w:rPr>
      <w:sz w:val="22"/>
    </w:rPr>
  </w:style>
  <w:style w:type="paragraph" w:styleId="Heading1">
    <w:name w:val="heading 1"/>
    <w:basedOn w:val="BasicParagraph"/>
    <w:next w:val="Normal"/>
    <w:link w:val="Heading1Char"/>
    <w:uiPriority w:val="9"/>
    <w:qFormat/>
    <w:rsid w:val="00F42F15"/>
    <w:p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Heading2">
    <w:name w:val="heading 2"/>
    <w:basedOn w:val="Normal"/>
    <w:next w:val="Normal"/>
    <w:link w:val="Heading2Char"/>
    <w:uiPriority w:val="9"/>
    <w:unhideWhenUsed/>
    <w:qFormat/>
    <w:rsid w:val="00A32ADF"/>
    <w:pPr>
      <w:keepNext/>
      <w:keepLines/>
      <w:numPr>
        <w:ilvl w:val="1"/>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Heading3">
    <w:name w:val="heading 3"/>
    <w:basedOn w:val="Normal"/>
    <w:next w:val="Normal"/>
    <w:link w:val="Heading3Char"/>
    <w:uiPriority w:val="9"/>
    <w:unhideWhenUsed/>
    <w:qFormat/>
    <w:rsid w:val="00DF2F18"/>
    <w:pPr>
      <w:keepNext/>
      <w:keepLines/>
      <w:numPr>
        <w:ilvl w:val="2"/>
      </w:numPr>
      <w:spacing w:before="200" w:after="40" w:line="288" w:lineRule="auto"/>
      <w:outlineLvl w:val="2"/>
    </w:pPr>
    <w:rPr>
      <w:rFonts w:eastAsiaTheme="majorEastAsia" w:cstheme="minorHAnsi"/>
      <w:b/>
      <w:bCs/>
      <w:color w:val="425563" w:themeColor="text2"/>
    </w:rPr>
  </w:style>
  <w:style w:type="paragraph" w:styleId="Heading4">
    <w:name w:val="heading 4"/>
    <w:basedOn w:val="Normal"/>
    <w:next w:val="Normal"/>
    <w:link w:val="Heading4Char"/>
    <w:uiPriority w:val="9"/>
    <w:unhideWhenUsed/>
    <w:qFormat/>
    <w:rsid w:val="0097675F"/>
    <w:pPr>
      <w:keepLines/>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76E5C"/>
    <w:pPr>
      <w:spacing w:before="0" w:after="0" w:line="264" w:lineRule="auto"/>
    </w:pPr>
  </w:style>
  <w:style w:type="character" w:customStyle="1" w:styleId="Heading1Char">
    <w:name w:val="Heading 1 Char"/>
    <w:basedOn w:val="DefaultParagraphFont"/>
    <w:link w:val="Heading1"/>
    <w:uiPriority w:val="9"/>
    <w:rsid w:val="00F42F15"/>
    <w:rPr>
      <w:rFonts w:eastAsiaTheme="majorEastAsia" w:cstheme="minorHAnsi"/>
      <w:b/>
      <w:bCs/>
      <w:color w:val="FF5C39" w:themeColor="accent1"/>
      <w:sz w:val="32"/>
      <w:szCs w:val="32"/>
    </w:rPr>
  </w:style>
  <w:style w:type="character" w:customStyle="1" w:styleId="Heading2Char">
    <w:name w:val="Heading 2 Char"/>
    <w:basedOn w:val="DefaultParagraphFont"/>
    <w:link w:val="Heading2"/>
    <w:uiPriority w:val="9"/>
    <w:rsid w:val="00A32ADF"/>
    <w:rPr>
      <w:rFonts w:eastAsiaTheme="majorEastAsia" w:cstheme="minorHAnsi"/>
      <w:bCs/>
      <w:color w:val="57595C" w:themeColor="accent4" w:themeShade="BF"/>
      <w:spacing w:val="4"/>
      <w:w w:val="105"/>
      <w:kern w:val="18"/>
      <w:sz w:val="28"/>
      <w:szCs w:val="26"/>
    </w:rPr>
  </w:style>
  <w:style w:type="character" w:customStyle="1" w:styleId="Heading3Char">
    <w:name w:val="Heading 3 Char"/>
    <w:basedOn w:val="DefaultParagraphFont"/>
    <w:link w:val="Heading3"/>
    <w:uiPriority w:val="9"/>
    <w:rsid w:val="00DF2F18"/>
    <w:rPr>
      <w:rFonts w:eastAsiaTheme="majorEastAsia" w:cstheme="minorHAnsi"/>
      <w:b/>
      <w:bCs/>
      <w:color w:val="425563" w:themeColor="text2"/>
      <w:sz w:val="22"/>
    </w:rPr>
  </w:style>
  <w:style w:type="character" w:customStyle="1" w:styleId="Heading4Char">
    <w:name w:val="Heading 4 Char"/>
    <w:basedOn w:val="DefaultParagraphFont"/>
    <w:link w:val="Heading4"/>
    <w:uiPriority w:val="9"/>
    <w:rsid w:val="0097675F"/>
    <w:rPr>
      <w:rFonts w:eastAsiaTheme="majorEastAsia" w:cstheme="minorHAnsi"/>
      <w:bCs/>
      <w:iCs/>
      <w:color w:val="57595C" w:themeColor="accent4" w:themeShade="BF"/>
      <w:spacing w:val="2"/>
      <w:w w:val="105"/>
      <w:kern w:val="18"/>
    </w:rPr>
  </w:style>
  <w:style w:type="paragraph" w:styleId="Title">
    <w:name w:val="Title"/>
    <w:aliases w:val="TItle"/>
    <w:basedOn w:val="Normal"/>
    <w:next w:val="Normal"/>
    <w:link w:val="TitleChar"/>
    <w:uiPriority w:val="10"/>
    <w:qFormat/>
    <w:rsid w:val="00F42F15"/>
    <w:pPr>
      <w:keepNext/>
      <w:keepLines/>
      <w:spacing w:before="360" w:after="12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itleChar">
    <w:name w:val="Title Char"/>
    <w:aliases w:val="TItle Char"/>
    <w:basedOn w:val="DefaultParagraphFont"/>
    <w:link w:val="Title"/>
    <w:uiPriority w:val="10"/>
    <w:rsid w:val="00F42F15"/>
    <w:rPr>
      <w:rFonts w:asciiTheme="majorHAnsi" w:eastAsiaTheme="majorEastAsia" w:hAnsiTheme="majorHAnsi" w:cstheme="majorBidi"/>
      <w:color w:val="425563" w:themeColor="text2"/>
      <w:spacing w:val="5"/>
      <w:kern w:val="28"/>
      <w:sz w:val="44"/>
      <w:szCs w:val="52"/>
    </w:rPr>
  </w:style>
  <w:style w:type="paragraph" w:styleId="Subtitle">
    <w:name w:val="Subtitle"/>
    <w:aliases w:val="Subtitle (Title Page)"/>
    <w:basedOn w:val="Normal"/>
    <w:next w:val="Normal"/>
    <w:link w:val="SubtitleCh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itleChar">
    <w:name w:val="Subtitle Char"/>
    <w:aliases w:val="Subtitle (Title Page) Char"/>
    <w:basedOn w:val="DefaultParagraphFont"/>
    <w:link w:val="Subtitle"/>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Header">
    <w:name w:val="header"/>
    <w:basedOn w:val="Normal"/>
    <w:link w:val="HeaderChar"/>
    <w:uiPriority w:val="99"/>
    <w:unhideWhenUsed/>
    <w:rsid w:val="00E61567"/>
    <w:pPr>
      <w:tabs>
        <w:tab w:val="center" w:pos="4320"/>
        <w:tab w:val="right" w:pos="8640"/>
      </w:tabs>
      <w:jc w:val="right"/>
    </w:pPr>
    <w:rPr>
      <w:color w:val="57595C" w:themeColor="accent4" w:themeShade="BF"/>
      <w:sz w:val="28"/>
    </w:rPr>
  </w:style>
  <w:style w:type="character" w:customStyle="1" w:styleId="HeaderChar">
    <w:name w:val="Header Char"/>
    <w:basedOn w:val="DefaultParagraphFont"/>
    <w:link w:val="Header"/>
    <w:uiPriority w:val="99"/>
    <w:rsid w:val="00E61567"/>
    <w:rPr>
      <w:color w:val="57595C" w:themeColor="accent4" w:themeShade="BF"/>
      <w:sz w:val="28"/>
    </w:rPr>
  </w:style>
  <w:style w:type="paragraph" w:styleId="Footer">
    <w:name w:val="footer"/>
    <w:basedOn w:val="Normal"/>
    <w:link w:val="FooterChar"/>
    <w:uiPriority w:val="99"/>
    <w:unhideWhenUsed/>
    <w:rsid w:val="00AE762D"/>
    <w:pPr>
      <w:tabs>
        <w:tab w:val="center" w:pos="4320"/>
        <w:tab w:val="right" w:pos="8640"/>
      </w:tabs>
    </w:pPr>
    <w:rPr>
      <w:color w:val="75787B" w:themeColor="accent4"/>
      <w:sz w:val="20"/>
    </w:rPr>
  </w:style>
  <w:style w:type="character" w:customStyle="1" w:styleId="FooterChar">
    <w:name w:val="Footer Char"/>
    <w:basedOn w:val="DefaultParagraphFont"/>
    <w:link w:val="Footer"/>
    <w:uiPriority w:val="99"/>
    <w:rsid w:val="00AE762D"/>
    <w:rPr>
      <w:color w:val="75787B" w:themeColor="accent4"/>
      <w:sz w:val="20"/>
    </w:rPr>
  </w:style>
  <w:style w:type="paragraph" w:styleId="BalloonText">
    <w:name w:val="Balloon Text"/>
    <w:basedOn w:val="Normal"/>
    <w:link w:val="BalloonTextChar"/>
    <w:uiPriority w:val="99"/>
    <w:unhideWhenUsed/>
    <w:rsid w:val="00E42944"/>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42944"/>
    <w:rPr>
      <w:rFonts w:ascii="Lucida Grande" w:hAnsi="Lucida Grande" w:cs="Lucida Grande"/>
      <w:color w:val="FFC72C" w:themeColor="accent3"/>
      <w:sz w:val="18"/>
      <w:szCs w:val="18"/>
    </w:rPr>
  </w:style>
  <w:style w:type="character" w:styleId="PageNumber">
    <w:name w:val="page number"/>
    <w:basedOn w:val="DefaultParagraphFont"/>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eGrid">
    <w:name w:val="Table Grid"/>
    <w:aliases w:val="Logic Table"/>
    <w:basedOn w:val="TableNormal"/>
    <w:uiPriority w:val="59"/>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spacing w:before="40" w:after="80"/>
    </w:pPr>
  </w:style>
  <w:style w:type="paragraph" w:customStyle="1" w:styleId="List-Bulleted">
    <w:name w:val="List - Bulleted"/>
    <w:basedOn w:val="Normal"/>
    <w:qFormat/>
    <w:rsid w:val="007620AC"/>
    <w:pPr>
      <w:numPr>
        <w:numId w:val="3"/>
      </w:numPr>
      <w:spacing w:before="40" w:after="80"/>
      <w:ind w:right="360"/>
    </w:pPr>
  </w:style>
  <w:style w:type="paragraph" w:styleId="BodyText">
    <w:name w:val="Body Text"/>
    <w:basedOn w:val="Normal"/>
    <w:link w:val="BodyTextChar"/>
    <w:uiPriority w:val="99"/>
    <w:unhideWhenUsed/>
    <w:qFormat/>
    <w:rsid w:val="002A6971"/>
    <w:pPr>
      <w:spacing w:after="240" w:line="264" w:lineRule="auto"/>
    </w:pPr>
  </w:style>
  <w:style w:type="character" w:customStyle="1" w:styleId="BodyTextChar">
    <w:name w:val="Body Text Char"/>
    <w:basedOn w:val="DefaultParagraphFont"/>
    <w:link w:val="BodyText"/>
    <w:uiPriority w:val="99"/>
    <w:rsid w:val="002A6971"/>
    <w:rPr>
      <w:sz w:val="22"/>
    </w:rPr>
  </w:style>
  <w:style w:type="table" w:customStyle="1" w:styleId="LogicGrayBorders">
    <w:name w:val="Logic Gray Borders"/>
    <w:basedOn w:val="Table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A32ADF"/>
    <w:pPr>
      <w:spacing w:before="100" w:beforeAutospacing="1" w:after="100" w:afterAutospacing="1" w:line="264" w:lineRule="auto"/>
    </w:pPr>
    <w:rPr>
      <w:b/>
      <w:color w:val="425563" w:themeColor="text2"/>
      <w:sz w:val="20"/>
    </w:rPr>
  </w:style>
  <w:style w:type="paragraph" w:customStyle="1" w:styleId="TableContent">
    <w:name w:val="Table Content"/>
    <w:basedOn w:val="Normal"/>
    <w:qFormat/>
    <w:rsid w:val="009406FF"/>
    <w:rPr>
      <w:sz w:val="20"/>
    </w:rPr>
  </w:style>
  <w:style w:type="table" w:styleId="GridTable4-Accent3">
    <w:name w:val="Grid Table 4 Accent 3"/>
    <w:basedOn w:val="Table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e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e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e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e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e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e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OCHeading">
    <w:name w:val="TOC Heading"/>
    <w:basedOn w:val="Heading1"/>
    <w:next w:val="Normal"/>
    <w:uiPriority w:val="39"/>
    <w:unhideWhenUsed/>
    <w:rsid w:val="002A79E4"/>
    <w:pPr>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O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OC2">
    <w:name w:val="toc 2"/>
    <w:basedOn w:val="Normal"/>
    <w:next w:val="Normal"/>
    <w:uiPriority w:val="39"/>
    <w:unhideWhenUsed/>
    <w:rsid w:val="00A969D8"/>
    <w:pPr>
      <w:spacing w:before="120" w:after="100" w:line="264" w:lineRule="auto"/>
      <w:ind w:left="245"/>
    </w:pPr>
    <w:rPr>
      <w:b/>
      <w:color w:val="425563" w:themeColor="text2"/>
    </w:rPr>
  </w:style>
  <w:style w:type="paragraph" w:styleId="TO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yperlink">
    <w:name w:val="Hyperlink"/>
    <w:basedOn w:val="DefaultParagraphFont"/>
    <w:uiPriority w:val="99"/>
    <w:unhideWhenUsed/>
    <w:rsid w:val="00BB4CC9"/>
    <w:rPr>
      <w:color w:val="FF5C39" w:themeColor="accent1"/>
      <w:u w:val="single"/>
    </w:rPr>
  </w:style>
  <w:style w:type="character" w:styleId="UnresolvedMention">
    <w:name w:val="Unresolved Mention"/>
    <w:basedOn w:val="DefaultParagraphFont"/>
    <w:uiPriority w:val="99"/>
    <w:semiHidden/>
    <w:unhideWhenUsed/>
    <w:rsid w:val="00862877"/>
    <w:rPr>
      <w:color w:val="808080"/>
      <w:shd w:val="clear" w:color="auto" w:fill="E6E6E6"/>
    </w:rPr>
  </w:style>
  <w:style w:type="paragraph" w:styleId="ListParagraph">
    <w:name w:val="List Paragraph"/>
    <w:basedOn w:val="Normal"/>
    <w:uiPriority w:val="34"/>
    <w:qFormat/>
    <w:rsid w:val="009A4688"/>
    <w:pPr>
      <w:ind w:left="720"/>
      <w:contextualSpacing/>
    </w:pPr>
  </w:style>
  <w:style w:type="paragraph" w:styleId="TO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9"/>
      </w:numPr>
    </w:pPr>
  </w:style>
  <w:style w:type="character" w:styleId="Mention">
    <w:name w:val="Mention"/>
    <w:basedOn w:val="DefaultParagraphFont"/>
    <w:uiPriority w:val="99"/>
    <w:unhideWhenUsed/>
    <w:rsid w:val="0028554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68952">
      <w:bodyDiv w:val="1"/>
      <w:marLeft w:val="0"/>
      <w:marRight w:val="0"/>
      <w:marTop w:val="0"/>
      <w:marBottom w:val="0"/>
      <w:divBdr>
        <w:top w:val="none" w:sz="0" w:space="0" w:color="auto"/>
        <w:left w:val="none" w:sz="0" w:space="0" w:color="auto"/>
        <w:bottom w:val="none" w:sz="0" w:space="0" w:color="auto"/>
        <w:right w:val="none" w:sz="0" w:space="0" w:color="auto"/>
      </w:divBdr>
    </w:div>
    <w:div w:id="1883402617">
      <w:bodyDiv w:val="1"/>
      <w:marLeft w:val="0"/>
      <w:marRight w:val="0"/>
      <w:marTop w:val="0"/>
      <w:marBottom w:val="0"/>
      <w:divBdr>
        <w:top w:val="none" w:sz="0" w:space="0" w:color="auto"/>
        <w:left w:val="none" w:sz="0" w:space="0" w:color="auto"/>
        <w:bottom w:val="none" w:sz="0" w:space="0" w:color="auto"/>
        <w:right w:val="none" w:sz="0" w:space="0" w:color="auto"/>
      </w:divBdr>
    </w:div>
    <w:div w:id="2124180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lossom.francis@logicinfo.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francis\Desktop\Templates\Logic_Word_Template_NoCover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CD9B5C02072242A1616EF90019F01B" ma:contentTypeVersion="2" ma:contentTypeDescription="Create a new document." ma:contentTypeScope="" ma:versionID="102dab5c3949879c7ea153990dab1d6c">
  <xsd:schema xmlns:xsd="http://www.w3.org/2001/XMLSchema" xmlns:xs="http://www.w3.org/2001/XMLSchema" xmlns:p="http://schemas.microsoft.com/office/2006/metadata/properties" xmlns:ns2="ea4b7d09-46ab-4b17-ac0d-74d6771ad7db" targetNamespace="http://schemas.microsoft.com/office/2006/metadata/properties" ma:root="true" ma:fieldsID="51f7c8e150dd60b9c60cb1116e27d4fc" ns2:_="">
    <xsd:import namespace="ea4b7d09-46ab-4b17-ac0d-74d6771ad7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b7d09-46ab-4b17-ac0d-74d6771ad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3.xml><?xml version="1.0" encoding="utf-8"?>
<ds:datastoreItem xmlns:ds="http://schemas.openxmlformats.org/officeDocument/2006/customXml" ds:itemID="{B3572D08-95D8-4364-8281-E5A2C02B5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b7d09-46ab-4b17-ac0d-74d6771ad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D2657-F5B1-4D05-A4E6-9D7563FC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Logic_Word_Template_NoCover_Jan2018</Template>
  <TotalTime>2165</TotalTime>
  <Pages>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Logic Information Systems</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 Francis</dc:creator>
  <cp:keywords/>
  <dc:description/>
  <cp:lastModifiedBy>Madhu Chandra A N</cp:lastModifiedBy>
  <cp:revision>76</cp:revision>
  <cp:lastPrinted>2014-07-10T14:36:00Z</cp:lastPrinted>
  <dcterms:created xsi:type="dcterms:W3CDTF">2019-04-09T09:45:00Z</dcterms:created>
  <dcterms:modified xsi:type="dcterms:W3CDTF">2019-04-25T12:41:00Z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0x01010090CD9B5C02072242A1616EF90019F01B</vt:lpwstr>
  </property>
</Properties>
</file>